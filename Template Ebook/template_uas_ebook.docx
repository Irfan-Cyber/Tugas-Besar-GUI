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F2EC" w14:textId="77777777" w:rsidR="00353EAE" w:rsidRDefault="00FF494F" w:rsidP="00FD2B28">
      <w:pPr>
        <w:sectPr w:rsidR="00353EAE" w:rsidSect="0059492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5C9CF" wp14:editId="12DBFE91">
                <wp:simplePos x="0" y="0"/>
                <wp:positionH relativeFrom="column">
                  <wp:posOffset>2819400</wp:posOffset>
                </wp:positionH>
                <wp:positionV relativeFrom="paragraph">
                  <wp:posOffset>1438275</wp:posOffset>
                </wp:positionV>
                <wp:extent cx="3971925" cy="3168650"/>
                <wp:effectExtent l="0" t="0" r="0" b="0"/>
                <wp:wrapNone/>
                <wp:docPr id="43" name="Text Box 216" descr="Text Box: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71925" cy="316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44F7C" w14:textId="77777777" w:rsidR="00CE5606" w:rsidRPr="00594923" w:rsidRDefault="00CE5606" w:rsidP="00CE5606">
                            <w:pPr>
                              <w:pStyle w:val="TitleCover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351A07D0" w14:textId="77777777" w:rsidR="00C764F2" w:rsidRPr="00594923" w:rsidRDefault="00C764F2" w:rsidP="00CE5606">
                            <w:pPr>
                              <w:pStyle w:val="TitleCover"/>
                            </w:pPr>
                          </w:p>
                          <w:p w14:paraId="42AA8024" w14:textId="77777777" w:rsidR="00C764F2" w:rsidRPr="007A3684" w:rsidRDefault="00D57BA9" w:rsidP="00CE5606">
                            <w:pPr>
                              <w:pStyle w:val="TitleCover"/>
                              <w:rPr>
                                <w:color w:val="0F6FC6" w:themeColor="accent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F6FC6" w:themeColor="accent1"/>
                                </w:rPr>
                                <w:tag w:val="Report Notebook"/>
                                <w:id w:val="42592449"/>
                              </w:sdtPr>
                              <w:sdtEndPr>
                                <w:rPr>
                                  <w:rFonts w:asciiTheme="majorHAnsi" w:hAnsiTheme="majorHAnsi" w:cs="Times New Roman"/>
                                </w:rPr>
                              </w:sdtEndPr>
                              <w:sdtContent>
                                <w:r w:rsidR="00415D10" w:rsidRPr="007A3684">
                                  <w:rPr>
                                    <w:rFonts w:ascii="Arial" w:hAnsi="Arial" w:cs="Arial"/>
                                    <w:color w:val="0F6FC6" w:themeColor="accent1"/>
                                  </w:rPr>
                                  <w:t>E-Book Title</w:t>
                                </w:r>
                              </w:sdtContent>
                            </w:sdt>
                          </w:p>
                          <w:p w14:paraId="2202CD28" w14:textId="77777777" w:rsidR="00C764F2" w:rsidRPr="00594923" w:rsidRDefault="00D57BA9" w:rsidP="00CE5606">
                            <w:pPr>
                              <w:pStyle w:val="TitleCover"/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F6FC6" w:themeColor="accent1"/>
                                  <w:sz w:val="32"/>
                                  <w:szCs w:val="32"/>
                                </w:rPr>
                                <w:tag w:val="Student Name"/>
                                <w:id w:val="42592450"/>
                              </w:sdtPr>
                              <w:sdtEndPr>
                                <w:rPr>
                                  <w:rFonts w:asciiTheme="majorHAnsi" w:hAnsiTheme="majorHAnsi" w:cs="Times New Roman"/>
                                  <w:color w:val="03485B" w:themeColor="text2" w:themeShade="BF"/>
                                  <w:sz w:val="40"/>
                                  <w:szCs w:val="40"/>
                                </w:rPr>
                              </w:sdtEndPr>
                              <w:sdtContent>
                                <w:r w:rsidR="00415D10" w:rsidRPr="007A3684">
                                  <w:rPr>
                                    <w:rFonts w:ascii="Arial" w:hAnsi="Arial" w:cs="Arial"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>Author name</w:t>
                                </w:r>
                              </w:sdtContent>
                            </w:sdt>
                          </w:p>
                          <w:p w14:paraId="60853678" w14:textId="77777777" w:rsidR="00C764F2" w:rsidRPr="00594923" w:rsidRDefault="00C764F2" w:rsidP="00CE5606">
                            <w:pPr>
                              <w:pStyle w:val="TitleCover"/>
                            </w:pPr>
                          </w:p>
                          <w:p w14:paraId="7187899C" w14:textId="77777777" w:rsidR="00CE5606" w:rsidRDefault="00CE5606" w:rsidP="00CE5606">
                            <w:pPr>
                              <w:pStyle w:val="TitleCover"/>
                            </w:pPr>
                          </w:p>
                          <w:p w14:paraId="77B714B6" w14:textId="77777777" w:rsidR="008D38CF" w:rsidRPr="00C764F2" w:rsidRDefault="008D38CF" w:rsidP="00CE5606">
                            <w:pPr>
                              <w:pStyle w:val="SubtitleCov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5C9CF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26" type="#_x0000_t202" alt="Text Box:" style="position:absolute;margin-left:222pt;margin-top:113.25pt;width:312.75pt;height:2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" filled="f" stroked="f">
                <v:path arrowok="t"/>
                <v:textbox inset="0,0,0,0">
                  <w:txbxContent>
                    <w:p w14:paraId="1C744F7C" w14:textId="77777777" w:rsidR="00CE5606" w:rsidRPr="00594923" w:rsidRDefault="00CE5606" w:rsidP="00CE5606">
                      <w:pPr>
                        <w:pStyle w:val="TitleCover"/>
                        <w:rPr>
                          <w:color w:val="0D0D0D" w:themeColor="text1" w:themeTint="F2"/>
                        </w:rPr>
                      </w:pPr>
                    </w:p>
                    <w:p w14:paraId="351A07D0" w14:textId="77777777" w:rsidR="00C764F2" w:rsidRPr="00594923" w:rsidRDefault="00C764F2" w:rsidP="00CE5606">
                      <w:pPr>
                        <w:pStyle w:val="TitleCover"/>
                      </w:pPr>
                    </w:p>
                    <w:p w14:paraId="42AA8024" w14:textId="77777777" w:rsidR="00C764F2" w:rsidRPr="007A3684" w:rsidRDefault="00D57BA9" w:rsidP="00CE5606">
                      <w:pPr>
                        <w:pStyle w:val="TitleCover"/>
                        <w:rPr>
                          <w:color w:val="0F6FC6" w:themeColor="accent1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F6FC6" w:themeColor="accent1"/>
                          </w:rPr>
                          <w:tag w:val="Report Notebook"/>
                          <w:id w:val="42592449"/>
                        </w:sdtPr>
                        <w:sdtEndPr>
                          <w:rPr>
                            <w:rFonts w:asciiTheme="majorHAnsi" w:hAnsiTheme="majorHAnsi" w:cs="Times New Roman"/>
                          </w:rPr>
                        </w:sdtEndPr>
                        <w:sdtContent>
                          <w:r w:rsidR="00415D10" w:rsidRPr="007A3684">
                            <w:rPr>
                              <w:rFonts w:ascii="Arial" w:hAnsi="Arial" w:cs="Arial"/>
                              <w:color w:val="0F6FC6" w:themeColor="accent1"/>
                            </w:rPr>
                            <w:t>E-Book Title</w:t>
                          </w:r>
                        </w:sdtContent>
                      </w:sdt>
                    </w:p>
                    <w:p w14:paraId="2202CD28" w14:textId="77777777" w:rsidR="00C764F2" w:rsidRPr="00594923" w:rsidRDefault="00D57BA9" w:rsidP="00CE5606">
                      <w:pPr>
                        <w:pStyle w:val="TitleCover"/>
                      </w:pPr>
                      <w:sdt>
                        <w:sdtPr>
                          <w:rPr>
                            <w:rFonts w:ascii="Arial" w:hAnsi="Arial" w:cs="Arial"/>
                            <w:color w:val="0F6FC6" w:themeColor="accent1"/>
                            <w:sz w:val="32"/>
                            <w:szCs w:val="32"/>
                          </w:rPr>
                          <w:tag w:val="Student Name"/>
                          <w:id w:val="42592450"/>
                        </w:sdtPr>
                        <w:sdtEndPr>
                          <w:rPr>
                            <w:rFonts w:asciiTheme="majorHAnsi" w:hAnsiTheme="majorHAnsi" w:cs="Times New Roman"/>
                            <w:color w:val="03485B" w:themeColor="text2" w:themeShade="BF"/>
                            <w:sz w:val="40"/>
                            <w:szCs w:val="40"/>
                          </w:rPr>
                        </w:sdtEndPr>
                        <w:sdtContent>
                          <w:r w:rsidR="00415D10" w:rsidRPr="007A3684">
                            <w:rPr>
                              <w:rFonts w:ascii="Arial" w:hAnsi="Arial" w:cs="Arial"/>
                              <w:color w:val="0F6FC6" w:themeColor="accent1"/>
                              <w:sz w:val="32"/>
                              <w:szCs w:val="32"/>
                            </w:rPr>
                            <w:t>Author name</w:t>
                          </w:r>
                        </w:sdtContent>
                      </w:sdt>
                    </w:p>
                    <w:p w14:paraId="60853678" w14:textId="77777777" w:rsidR="00C764F2" w:rsidRPr="00594923" w:rsidRDefault="00C764F2" w:rsidP="00CE5606">
                      <w:pPr>
                        <w:pStyle w:val="TitleCover"/>
                      </w:pPr>
                    </w:p>
                    <w:p w14:paraId="7187899C" w14:textId="77777777" w:rsidR="00CE5606" w:rsidRDefault="00CE5606" w:rsidP="00CE5606">
                      <w:pPr>
                        <w:pStyle w:val="TitleCover"/>
                      </w:pPr>
                    </w:p>
                    <w:p w14:paraId="77B714B6" w14:textId="77777777" w:rsidR="008D38CF" w:rsidRPr="00C764F2" w:rsidRDefault="008D38CF" w:rsidP="00CE5606">
                      <w:pPr>
                        <w:pStyle w:val="SubtitleCov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CC1B787" wp14:editId="4EAA6805">
                <wp:simplePos x="0" y="0"/>
                <wp:positionH relativeFrom="column">
                  <wp:posOffset>-709930</wp:posOffset>
                </wp:positionH>
                <wp:positionV relativeFrom="paragraph">
                  <wp:posOffset>1983105</wp:posOffset>
                </wp:positionV>
                <wp:extent cx="8256270" cy="6780530"/>
                <wp:effectExtent l="0" t="0" r="0" b="0"/>
                <wp:wrapNone/>
                <wp:docPr id="30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6270" cy="6780530"/>
                          <a:chOff x="-398" y="3843"/>
                          <a:chExt cx="13002" cy="10678"/>
                        </a:xfrm>
                      </wpg:grpSpPr>
                      <wpg:grpSp>
                        <wpg:cNvPr id="31" name="Group 760"/>
                        <wpg:cNvGrpSpPr>
                          <a:grpSpLocks/>
                        </wpg:cNvGrpSpPr>
                        <wpg:grpSpPr bwMode="auto">
                          <a:xfrm>
                            <a:off x="-398" y="8243"/>
                            <a:ext cx="13002" cy="6278"/>
                            <a:chOff x="-398" y="8243"/>
                            <a:chExt cx="13002" cy="6278"/>
                          </a:xfrm>
                        </wpg:grpSpPr>
                        <wps:wsp>
                          <wps:cNvPr id="32" name="AutoShape 224"/>
                          <wps:cNvSpPr>
                            <a:spLocks/>
                          </wps:cNvSpPr>
                          <wps:spPr bwMode="auto">
                            <a:xfrm>
                              <a:off x="-398" y="8243"/>
                              <a:ext cx="13002" cy="5760"/>
                            </a:xfrm>
                            <a:prstGeom prst="wave">
                              <a:avLst>
                                <a:gd name="adj1" fmla="val 13005"/>
                                <a:gd name="adj2" fmla="val 778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accent3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758"/>
                          <wpg:cNvGrpSpPr>
                            <a:grpSpLocks/>
                          </wpg:cNvGrpSpPr>
                          <wpg:grpSpPr bwMode="auto">
                            <a:xfrm>
                              <a:off x="-8" y="8675"/>
                              <a:ext cx="12254" cy="5846"/>
                              <a:chOff x="-8" y="8675"/>
                              <a:chExt cx="12254" cy="5846"/>
                            </a:xfrm>
                          </wpg:grpSpPr>
                          <wps:wsp>
                            <wps:cNvPr id="34" name="AutoShape 222"/>
                            <wps:cNvSpPr>
                              <a:spLocks/>
                            </wps:cNvSpPr>
                            <wps:spPr bwMode="auto">
                              <a:xfrm>
                                <a:off x="-8" y="8675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757"/>
                            <wps:cNvSpPr>
                              <a:spLocks/>
                            </wps:cNvSpPr>
                            <wps:spPr bwMode="auto">
                              <a:xfrm>
                                <a:off x="6" y="8761"/>
                                <a:ext cx="12240" cy="5760"/>
                              </a:xfrm>
                              <a:prstGeom prst="wave">
                                <a:avLst>
                                  <a:gd name="adj1" fmla="val 13005"/>
                                  <a:gd name="adj2" fmla="val 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3">
                                        <a:lumMod val="7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6" name="Group 524"/>
                        <wpg:cNvGrpSpPr>
                          <a:grpSpLocks/>
                        </wpg:cNvGrpSpPr>
                        <wpg:grpSpPr bwMode="auto">
                          <a:xfrm>
                            <a:off x="1133" y="3843"/>
                            <a:ext cx="2489" cy="7443"/>
                            <a:chOff x="1133" y="3843"/>
                            <a:chExt cx="2489" cy="7443"/>
                          </a:xfrm>
                        </wpg:grpSpPr>
                        <wpg:grpSp>
                          <wpg:cNvPr id="37" name="Group 232"/>
                          <wpg:cNvGrpSpPr>
                            <a:grpSpLocks/>
                          </wpg:cNvGrpSpPr>
                          <wpg:grpSpPr bwMode="auto">
                            <a:xfrm>
                              <a:off x="1184" y="3843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38" name="Freeform 233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234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  <a:lumOff val="0"/>
                                  <a:alpha val="89999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" name="Group 219"/>
                          <wpg:cNvGrpSpPr>
                            <a:grpSpLocks/>
                          </wpg:cNvGrpSpPr>
                          <wpg:grpSpPr bwMode="auto">
                            <a:xfrm>
                              <a:off x="1133" y="4128"/>
                              <a:ext cx="2438" cy="7158"/>
                              <a:chOff x="1084" y="3502"/>
                              <a:chExt cx="2434" cy="7358"/>
                            </a:xfrm>
                          </wpg:grpSpPr>
                          <wps:wsp>
                            <wps:cNvPr id="41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1084" y="4765"/>
                                <a:ext cx="2434" cy="6095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1252" y="3502"/>
                                <a:ext cx="1579" cy="3954"/>
                              </a:xfrm>
                              <a:custGeom>
                                <a:avLst/>
                                <a:gdLst>
                                  <a:gd name="T0" fmla="*/ 4014 w 4856"/>
                                  <a:gd name="T1" fmla="*/ 44 h 12159"/>
                                  <a:gd name="T2" fmla="*/ 4523 w 4856"/>
                                  <a:gd name="T3" fmla="*/ 1302 h 12159"/>
                                  <a:gd name="T4" fmla="*/ 4823 w 4856"/>
                                  <a:gd name="T5" fmla="*/ 2862 h 12159"/>
                                  <a:gd name="T6" fmla="*/ 4718 w 4856"/>
                                  <a:gd name="T7" fmla="*/ 4422 h 12159"/>
                                  <a:gd name="T8" fmla="*/ 4118 w 4856"/>
                                  <a:gd name="T9" fmla="*/ 5782 h 12159"/>
                                  <a:gd name="T10" fmla="*/ 2468 w 4856"/>
                                  <a:gd name="T11" fmla="*/ 7122 h 12159"/>
                                  <a:gd name="T12" fmla="*/ 1326 w 4856"/>
                                  <a:gd name="T13" fmla="*/ 8290 h 12159"/>
                                  <a:gd name="T14" fmla="*/ 628 w 4856"/>
                                  <a:gd name="T15" fmla="*/ 9608 h 12159"/>
                                  <a:gd name="T16" fmla="*/ 499 w 4856"/>
                                  <a:gd name="T17" fmla="*/ 10848 h 12159"/>
                                  <a:gd name="T18" fmla="*/ 732 w 4856"/>
                                  <a:gd name="T19" fmla="*/ 12012 h 12159"/>
                                  <a:gd name="T20" fmla="*/ 111 w 4856"/>
                                  <a:gd name="T21" fmla="*/ 9970 h 12159"/>
                                  <a:gd name="T22" fmla="*/ 85 w 4856"/>
                                  <a:gd name="T23" fmla="*/ 7928 h 12159"/>
                                  <a:gd name="T24" fmla="*/ 628 w 4856"/>
                                  <a:gd name="T25" fmla="*/ 6403 h 12159"/>
                                  <a:gd name="T26" fmla="*/ 1658 w 4856"/>
                                  <a:gd name="T27" fmla="*/ 5292 h 12159"/>
                                  <a:gd name="T28" fmla="*/ 3113 w 4856"/>
                                  <a:gd name="T29" fmla="*/ 4137 h 12159"/>
                                  <a:gd name="T30" fmla="*/ 4028 w 4856"/>
                                  <a:gd name="T31" fmla="*/ 2502 h 12159"/>
                                  <a:gd name="T32" fmla="*/ 4221 w 4856"/>
                                  <a:gd name="T33" fmla="*/ 845 h 12159"/>
                                  <a:gd name="T34" fmla="*/ 4014 w 4856"/>
                                  <a:gd name="T35" fmla="*/ 44 h 121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4856" h="12159">
                                    <a:moveTo>
                                      <a:pt x="4014" y="44"/>
                                    </a:moveTo>
                                    <a:cubicBezTo>
                                      <a:pt x="4064" y="120"/>
                                      <a:pt x="4388" y="832"/>
                                      <a:pt x="4523" y="1302"/>
                                    </a:cubicBezTo>
                                    <a:cubicBezTo>
                                      <a:pt x="4658" y="1772"/>
                                      <a:pt x="4790" y="2342"/>
                                      <a:pt x="4823" y="2862"/>
                                    </a:cubicBezTo>
                                    <a:cubicBezTo>
                                      <a:pt x="4856" y="3382"/>
                                      <a:pt x="4835" y="3936"/>
                                      <a:pt x="4718" y="4422"/>
                                    </a:cubicBezTo>
                                    <a:cubicBezTo>
                                      <a:pt x="4601" y="4908"/>
                                      <a:pt x="4493" y="5332"/>
                                      <a:pt x="4118" y="5782"/>
                                    </a:cubicBezTo>
                                    <a:cubicBezTo>
                                      <a:pt x="3743" y="6232"/>
                                      <a:pt x="2933" y="6704"/>
                                      <a:pt x="2468" y="7122"/>
                                    </a:cubicBezTo>
                                    <a:cubicBezTo>
                                      <a:pt x="2003" y="7540"/>
                                      <a:pt x="1633" y="7876"/>
                                      <a:pt x="1326" y="8290"/>
                                    </a:cubicBezTo>
                                    <a:cubicBezTo>
                                      <a:pt x="1019" y="8704"/>
                                      <a:pt x="765" y="9181"/>
                                      <a:pt x="628" y="9608"/>
                                    </a:cubicBezTo>
                                    <a:cubicBezTo>
                                      <a:pt x="491" y="10034"/>
                                      <a:pt x="481" y="10448"/>
                                      <a:pt x="499" y="10848"/>
                                    </a:cubicBezTo>
                                    <a:cubicBezTo>
                                      <a:pt x="517" y="11249"/>
                                      <a:pt x="796" y="12159"/>
                                      <a:pt x="732" y="12012"/>
                                    </a:cubicBezTo>
                                    <a:cubicBezTo>
                                      <a:pt x="667" y="11864"/>
                                      <a:pt x="220" y="10649"/>
                                      <a:pt x="111" y="9970"/>
                                    </a:cubicBezTo>
                                    <a:cubicBezTo>
                                      <a:pt x="3" y="9290"/>
                                      <a:pt x="0" y="8522"/>
                                      <a:pt x="85" y="7928"/>
                                    </a:cubicBezTo>
                                    <a:cubicBezTo>
                                      <a:pt x="171" y="7333"/>
                                      <a:pt x="366" y="6842"/>
                                      <a:pt x="628" y="6403"/>
                                    </a:cubicBezTo>
                                    <a:cubicBezTo>
                                      <a:pt x="890" y="5964"/>
                                      <a:pt x="1244" y="5670"/>
                                      <a:pt x="1658" y="5292"/>
                                    </a:cubicBezTo>
                                    <a:cubicBezTo>
                                      <a:pt x="2072" y="4914"/>
                                      <a:pt x="2718" y="4602"/>
                                      <a:pt x="3113" y="4137"/>
                                    </a:cubicBezTo>
                                    <a:cubicBezTo>
                                      <a:pt x="3508" y="3672"/>
                                      <a:pt x="3843" y="3051"/>
                                      <a:pt x="4028" y="2502"/>
                                    </a:cubicBezTo>
                                    <a:cubicBezTo>
                                      <a:pt x="4213" y="1953"/>
                                      <a:pt x="4223" y="1255"/>
                                      <a:pt x="4221" y="845"/>
                                    </a:cubicBezTo>
                                    <a:cubicBezTo>
                                      <a:pt x="4219" y="435"/>
                                      <a:pt x="3981" y="0"/>
                                      <a:pt x="4014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B1779" id="Group 761" o:spid="_x0000_s1026" style="position:absolute;margin-left:-55.9pt;margin-top:156.15pt;width:650.1pt;height:533.9pt;z-index:251720704" coordorigin="-398,3843" coordsize="13002,106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">
                <v:group id="Group 760" o:spid="_x0000_s1027" style="position:absolute;left:-398;top:8243;width:13002;height:6278" coordorigin="-398,8243" coordsize="13002,6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AutoShape 224" o:spid="_x0000_s1028" type="#_x0000_t64" style="position:absolute;left:-398;top:8243;width:13002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" adj=",12482" fillcolor="#f2f2f2 [3052]" stroked="f" strokecolor="#089ba2 [2406]">
                    <v:path arrowok="t"/>
                  </v:shape>
                  <v:group id="Group 758" o:spid="_x0000_s1029" style="position:absolute;left:-8;top:8675;width:12254;height:5846" coordorigin="-8,8675" coordsize="12254,5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<v:shape id="AutoShape 222" o:spid="_x0000_s1030" type="#_x0000_t64" style="position:absolute;left:-8;top:8675;width:12240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" fillcolor="#59a9f2 [1940]" stroked="f" strokecolor="#089ba2 [2406]">
                      <v:path arrowok="t"/>
                    </v:shape>
                    <v:shape id="AutoShape 757" o:spid="_x0000_s1031" type="#_x0000_t64" style="position:absolute;left:6;top:8761;width:12240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" fillcolor="#0b5294 [2404]" stroked="f" strokecolor="#089ba2 [2406]">
                      <v:path arrowok="t"/>
                    </v:shape>
                  </v:group>
                </v:group>
                <v:group id="Group 524" o:spid="_x0000_s1032" style="position:absolute;left:1133;top:3843;width:2489;height:7443" coordorigin="1133,3843" coordsize="2489,74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group id="Group 232" o:spid="_x0000_s1033" style="position:absolute;left:1184;top:3843;width:2438;height:7158" coordorigin="1084,3502" coordsize="2434,7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<v:shape id="Freeform 233" o:spid="_x0000_s1034" style="position:absolute;left:1084;top:4765;width:2434;height:6095;visibility:visible;mso-wrap-style:square;v-text-anchor:top" coordsize="4856,12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&#13;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234" o:spid="_x0000_s1035" style="position:absolute;left:1252;top:3502;width:1579;height:3954;visibility:visible;mso-wrap-style:square;v-text-anchor:top" coordsize="4856,12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&#13;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<v:fill opacity="58853f"/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  <v:group id="Group 219" o:spid="_x0000_s1036" style="position:absolute;left:1133;top:4128;width:2438;height:7158" coordorigin="1084,3502" coordsize="2434,7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<v:shape id="Freeform 213" o:spid="_x0000_s1037" style="position:absolute;left:1084;top:4765;width:2434;height:6095;visibility:visible;mso-wrap-style:square;v-text-anchor:top" coordsize="4856,12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&#13;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089ba2 [2406]" stroked="f" strokecolor="#0d0d0d [3069]" strokeweight="2pt">
    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    </v:shape>
                    <v:shape id="Freeform 214" o:spid="_x0000_s1038" style="position:absolute;left:1252;top:3502;width:1579;height:3954;visibility:visible;mso-wrap-style:square;v-text-anchor:top" coordsize="4856,12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&#13;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089ba2 [2406]" stroked="f" strokecolor="#0d0d0d [3069]" strokeweight="2pt">
    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656792" wp14:editId="1F43517D">
                <wp:simplePos x="0" y="0"/>
                <wp:positionH relativeFrom="column">
                  <wp:posOffset>5011420</wp:posOffset>
                </wp:positionH>
                <wp:positionV relativeFrom="paragraph">
                  <wp:posOffset>7357110</wp:posOffset>
                </wp:positionV>
                <wp:extent cx="1863725" cy="1847850"/>
                <wp:effectExtent l="0" t="0" r="0" b="0"/>
                <wp:wrapNone/>
                <wp:docPr id="11" name="Group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3725" cy="1847850"/>
                          <a:chOff x="8612" y="12306"/>
                          <a:chExt cx="2935" cy="2910"/>
                        </a:xfrm>
                      </wpg:grpSpPr>
                      <wpg:grpSp>
                        <wpg:cNvPr id="12" name="Group 239"/>
                        <wpg:cNvGrpSpPr>
                          <a:grpSpLocks/>
                        </wpg:cNvGrpSpPr>
                        <wpg:grpSpPr bwMode="auto">
                          <a:xfrm>
                            <a:off x="8637" y="12306"/>
                            <a:ext cx="2910" cy="2910"/>
                            <a:chOff x="9200" y="12760"/>
                            <a:chExt cx="2910" cy="2910"/>
                          </a:xfrm>
                        </wpg:grpSpPr>
                        <wps:wsp>
                          <wps:cNvPr id="13" name="Oval 240"/>
                          <wps:cNvSpPr>
                            <a:spLocks/>
                          </wps:cNvSpPr>
                          <wps:spPr bwMode="auto">
                            <a:xfrm>
                              <a:off x="10200" y="13710"/>
                              <a:ext cx="1510" cy="1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241"/>
                          <wps:cNvSpPr>
                            <a:spLocks/>
                          </wps:cNvSpPr>
                          <wps:spPr bwMode="auto">
                            <a:xfrm>
                              <a:off x="11060" y="12760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242"/>
                          <wps:cNvSpPr>
                            <a:spLocks/>
                          </wps:cNvSpPr>
                          <wps:spPr bwMode="auto">
                            <a:xfrm>
                              <a:off x="9260" y="14040"/>
                              <a:ext cx="500" cy="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243"/>
                          <wps:cNvSpPr>
                            <a:spLocks/>
                          </wps:cNvSpPr>
                          <wps:spPr bwMode="auto">
                            <a:xfrm>
                              <a:off x="9200" y="14730"/>
                              <a:ext cx="780" cy="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244"/>
                          <wps:cNvSpPr>
                            <a:spLocks/>
                          </wps:cNvSpPr>
                          <wps:spPr bwMode="auto">
                            <a:xfrm>
                              <a:off x="9640" y="1327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245"/>
                          <wps:cNvSpPr>
                            <a:spLocks/>
                          </wps:cNvSpPr>
                          <wps:spPr bwMode="auto">
                            <a:xfrm>
                              <a:off x="10490" y="1297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246"/>
                          <wps:cNvSpPr>
                            <a:spLocks/>
                          </wps:cNvSpPr>
                          <wps:spPr bwMode="auto">
                            <a:xfrm>
                              <a:off x="10100" y="1529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247"/>
                          <wps:cNvSpPr>
                            <a:spLocks/>
                          </wps:cNvSpPr>
                          <wps:spPr bwMode="auto">
                            <a:xfrm>
                              <a:off x="11430" y="14990"/>
                              <a:ext cx="680" cy="6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48"/>
                        <wpg:cNvGrpSpPr>
                          <a:grpSpLocks/>
                        </wpg:cNvGrpSpPr>
                        <wpg:grpSpPr bwMode="auto">
                          <a:xfrm>
                            <a:off x="8612" y="12318"/>
                            <a:ext cx="2847" cy="2831"/>
                            <a:chOff x="8858" y="12606"/>
                            <a:chExt cx="2847" cy="2831"/>
                          </a:xfrm>
                        </wpg:grpSpPr>
                        <wps:wsp>
                          <wps:cNvPr id="22" name="Oval 199"/>
                          <wps:cNvSpPr>
                            <a:spLocks/>
                          </wps:cNvSpPr>
                          <wps:spPr bwMode="auto">
                            <a:xfrm>
                              <a:off x="10000" y="13561"/>
                              <a:ext cx="1247" cy="124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200"/>
                          <wps:cNvSpPr>
                            <a:spLocks/>
                          </wps:cNvSpPr>
                          <wps:spPr bwMode="auto">
                            <a:xfrm>
                              <a:off x="10774" y="12606"/>
                              <a:ext cx="743" cy="74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202"/>
                          <wps:cNvSpPr>
                            <a:spLocks/>
                          </wps:cNvSpPr>
                          <wps:spPr bwMode="auto">
                            <a:xfrm>
                              <a:off x="8950" y="13876"/>
                              <a:ext cx="412" cy="41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203"/>
                          <wps:cNvSpPr>
                            <a:spLocks/>
                          </wps:cNvSpPr>
                          <wps:spPr bwMode="auto">
                            <a:xfrm>
                              <a:off x="8858" y="14635"/>
                              <a:ext cx="644" cy="644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205"/>
                          <wps:cNvSpPr>
                            <a:spLocks/>
                          </wps:cNvSpPr>
                          <wps:spPr bwMode="auto">
                            <a:xfrm>
                              <a:off x="9368" y="13197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207"/>
                          <wps:cNvSpPr>
                            <a:spLocks/>
                          </wps:cNvSpPr>
                          <wps:spPr bwMode="auto">
                            <a:xfrm>
                              <a:off x="10178" y="12801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208"/>
                          <wps:cNvSpPr>
                            <a:spLocks/>
                          </wps:cNvSpPr>
                          <wps:spPr bwMode="auto">
                            <a:xfrm>
                              <a:off x="9834" y="15140"/>
                              <a:ext cx="297" cy="2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211"/>
                          <wps:cNvSpPr>
                            <a:spLocks/>
                          </wps:cNvSpPr>
                          <wps:spPr bwMode="auto">
                            <a:xfrm>
                              <a:off x="11144" y="14808"/>
                              <a:ext cx="561" cy="56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0F0D6" id="Group 759" o:spid="_x0000_s1026" style="position:absolute;margin-left:394.6pt;margin-top:579.3pt;width:146.75pt;height:145.5pt;z-index:251721728" coordorigin="8612,12306" coordsize="2935,2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">
                <v:group id="Group 239" o:spid="_x0000_s1027" style="position:absolute;left:8637;top:12306;width:2910;height:2910" coordorigin="9200,12760" coordsize="2910,2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oval id="Oval 240" o:spid="_x0000_s1028" style="position:absolute;left:10200;top:13710;width:1510;height:1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" fillcolor="#c7e2fa [660]" stroked="f" strokecolor="#0b5294 [2404]" strokeweight="1pt">
                    <v:path arrowok="t"/>
                  </v:oval>
                  <v:oval id="Oval 241" o:spid="_x0000_s1029" style="position:absolute;left:11060;top:12760;width:900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" fillcolor="#c7e2fa [660]" stroked="f" strokecolor="#0b5294 [2404]" strokeweight="1pt">
                    <v:path arrowok="t"/>
                  </v:oval>
                  <v:oval id="Oval 242" o:spid="_x0000_s1030" style="position:absolute;left:9260;top:14040;width:500;height: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" fillcolor="#c7e2fa [660]" stroked="f" strokecolor="#0b5294 [2404]" strokeweight="1pt">
                    <v:path arrowok="t"/>
                  </v:oval>
                  <v:oval id="Oval 243" o:spid="_x0000_s1031" style="position:absolute;left:9200;top:14730;width:78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" fillcolor="#c7e2fa [660]" stroked="f" strokecolor="#0b5294 [2404]" strokeweight="1pt">
                    <v:path arrowok="t"/>
                  </v:oval>
                  <v:oval id="Oval 244" o:spid="_x0000_s1032" style="position:absolute;left:9640;top:13270;width:680;height: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" fillcolor="#c7e2fa [660]" stroked="f" strokecolor="#0b5294 [2404]" strokeweight="1pt">
                    <v:path arrowok="t"/>
                  </v:oval>
                  <v:oval id="Oval 245" o:spid="_x0000_s1033" style="position:absolute;left:10490;top:12970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" fillcolor="#c7e2fa [660]" stroked="f" strokecolor="#0b5294 [2404]" strokeweight="1pt">
                    <v:path arrowok="t"/>
                  </v:oval>
                  <v:oval id="Oval 246" o:spid="_x0000_s1034" style="position:absolute;left:10100;top:15290;width:36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" fillcolor="#c7e2fa [660]" stroked="f" strokecolor="#0b5294 [2404]" strokeweight="1pt">
                    <v:path arrowok="t"/>
                  </v:oval>
                  <v:oval id="Oval 247" o:spid="_x0000_s1035" style="position:absolute;left:11430;top:14990;width:680;height: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" fillcolor="#c7e2fa [660]" stroked="f" strokecolor="#0b5294 [2404]" strokeweight="1pt">
                    <v:path arrowok="t"/>
                  </v:oval>
                </v:group>
                <v:group id="Group 248" o:spid="_x0000_s1036" style="position:absolute;left:8612;top:12318;width:2847;height:2831" coordorigin="8858,12606" coordsize="2847,28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oval id="Oval 199" o:spid="_x0000_s1037" style="position:absolute;left:10000;top:13561;width:1247;height:1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" fillcolor="white [3212]" stroked="f" strokecolor="#0b5294 [2404]" strokeweight="1pt">
                    <v:path arrowok="t"/>
                  </v:oval>
                  <v:oval id="Oval 200" o:spid="_x0000_s1038" style="position:absolute;left:10774;top:12606;width:743;height: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" fillcolor="white [3212]" stroked="f" strokecolor="#0b5294 [2404]" strokeweight="1pt">
                    <v:path arrowok="t"/>
                  </v:oval>
                  <v:oval id="Oval 202" o:spid="_x0000_s1039" style="position:absolute;left:8950;top:13876;width:412;height:4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" fillcolor="white [3212]" stroked="f" strokecolor="#0b5294 [2404]" strokeweight="1pt">
                    <v:path arrowok="t"/>
                  </v:oval>
                  <v:oval id="Oval 203" o:spid="_x0000_s1040" style="position:absolute;left:8858;top:14635;width:644;height: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" fillcolor="white [3212]" stroked="f" strokecolor="#0b5294 [2404]" strokeweight="1pt">
                    <v:path arrowok="t"/>
                  </v:oval>
                  <v:oval id="Oval 205" o:spid="_x0000_s1041" style="position:absolute;left:9368;top:13197;width:561;height:5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" fillcolor="white [3212]" stroked="f" strokecolor="#0b5294 [2404]" strokeweight="1pt">
                    <v:path arrowok="t"/>
                  </v:oval>
                  <v:oval id="Oval 207" o:spid="_x0000_s1042" style="position:absolute;left:10178;top:12801;width:297;height:2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" fillcolor="white [3212]" stroked="f" strokecolor="#0b5294 [2404]" strokeweight="1pt">
                    <v:path arrowok="t"/>
                  </v:oval>
                  <v:oval id="Oval 208" o:spid="_x0000_s1043" style="position:absolute;left:9834;top:15140;width:297;height:2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" fillcolor="white [3212]" stroked="f" strokecolor="#0b5294 [2404]" strokeweight="1pt">
                    <v:path arrowok="t"/>
                  </v:oval>
                  <v:oval id="Oval 211" o:spid="_x0000_s1044" style="position:absolute;left:11144;top:14808;width:561;height:5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" fillcolor="white [3212]" stroked="f" strokecolor="#0b5294 [2404]" strokeweight="1pt">
                    <v:path arrowok="t"/>
                  </v:oval>
                </v:group>
              </v:group>
            </w:pict>
          </mc:Fallback>
        </mc:AlternateContent>
      </w:r>
    </w:p>
    <w:p w14:paraId="3F9C1DC1" w14:textId="77777777" w:rsidR="00415D10" w:rsidRPr="007A3684" w:rsidRDefault="00A60174" w:rsidP="007A3684">
      <w:pPr>
        <w:jc w:val="center"/>
        <w:rPr>
          <w:rFonts w:ascii="Arial" w:hAnsi="Arial" w:cs="Arial"/>
          <w:b/>
          <w:bCs/>
          <w:color w:val="0F6FC6" w:themeColor="accent1"/>
          <w:sz w:val="40"/>
          <w:szCs w:val="40"/>
        </w:rPr>
      </w:pPr>
      <w:r>
        <w:lastRenderedPageBreak/>
        <w:br/>
      </w:r>
      <w:r w:rsidR="00415D10" w:rsidRPr="007A3684">
        <w:rPr>
          <w:rFonts w:ascii="Arial" w:hAnsi="Arial" w:cs="Arial"/>
          <w:b/>
          <w:bCs/>
          <w:color w:val="0F6FC6" w:themeColor="accent1"/>
          <w:sz w:val="40"/>
          <w:szCs w:val="40"/>
        </w:rPr>
        <w:t xml:space="preserve">About </w:t>
      </w:r>
      <w:proofErr w:type="gramStart"/>
      <w:r w:rsidR="00415D10" w:rsidRPr="007A3684">
        <w:rPr>
          <w:rFonts w:ascii="Arial" w:hAnsi="Arial" w:cs="Arial"/>
          <w:b/>
          <w:bCs/>
          <w:color w:val="0F6FC6" w:themeColor="accent1"/>
          <w:sz w:val="40"/>
          <w:szCs w:val="40"/>
        </w:rPr>
        <w:t>The</w:t>
      </w:r>
      <w:proofErr w:type="gramEnd"/>
      <w:r w:rsidR="00415D10" w:rsidRPr="007A3684">
        <w:rPr>
          <w:rFonts w:ascii="Arial" w:hAnsi="Arial" w:cs="Arial"/>
          <w:b/>
          <w:bCs/>
          <w:color w:val="0F6FC6" w:themeColor="accent1"/>
          <w:sz w:val="40"/>
          <w:szCs w:val="40"/>
        </w:rPr>
        <w:t xml:space="preserve"> Author</w:t>
      </w:r>
    </w:p>
    <w:p w14:paraId="632E3CAB" w14:textId="77777777" w:rsidR="00415D10" w:rsidRPr="00392AC3" w:rsidRDefault="00415D10" w:rsidP="00415D10">
      <w:pPr>
        <w:rPr>
          <w:rFonts w:ascii="Arial" w:hAnsi="Arial" w:cs="Arial"/>
          <w:b/>
          <w:bCs/>
          <w:sz w:val="40"/>
          <w:szCs w:val="40"/>
        </w:rPr>
      </w:pPr>
    </w:p>
    <w:p w14:paraId="7FDA57DD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 xml:space="preserve">In the “About </w:t>
      </w:r>
      <w:proofErr w:type="gramStart"/>
      <w:r w:rsidRPr="00C806C6">
        <w:rPr>
          <w:rFonts w:ascii="Arial" w:hAnsi="Arial" w:cs="Arial"/>
          <w:sz w:val="24"/>
          <w:szCs w:val="24"/>
        </w:rPr>
        <w:t>The</w:t>
      </w:r>
      <w:proofErr w:type="gramEnd"/>
      <w:r w:rsidRPr="00C806C6">
        <w:rPr>
          <w:rFonts w:ascii="Arial" w:hAnsi="Arial" w:cs="Arial"/>
          <w:sz w:val="24"/>
          <w:szCs w:val="24"/>
        </w:rPr>
        <w:t xml:space="preserve"> Author” section, you should write about yourself and the work you did. </w:t>
      </w:r>
    </w:p>
    <w:p w14:paraId="7669C121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14:paraId="5222F4F7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To sound more authoritative, refer to yourself in the “third person.” To sound more personal, refer to yourself as “I.”</w:t>
      </w:r>
    </w:p>
    <w:p w14:paraId="221C89D0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14:paraId="3BDFC17C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Don’t forget to include your credentials and education.</w:t>
      </w:r>
    </w:p>
    <w:p w14:paraId="120E927C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14:paraId="541649C1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You can also include a picture of yourself, to let readers know the real you.</w:t>
      </w:r>
    </w:p>
    <w:p w14:paraId="76185F7B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14:paraId="2013E0E1" w14:textId="77777777"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 xml:space="preserve">If you prefer, you can move the “About </w:t>
      </w:r>
      <w:proofErr w:type="gramStart"/>
      <w:r w:rsidRPr="00C806C6">
        <w:rPr>
          <w:rFonts w:ascii="Arial" w:hAnsi="Arial" w:cs="Arial"/>
          <w:sz w:val="24"/>
          <w:szCs w:val="24"/>
        </w:rPr>
        <w:t>The</w:t>
      </w:r>
      <w:proofErr w:type="gramEnd"/>
      <w:r w:rsidRPr="00C806C6">
        <w:rPr>
          <w:rFonts w:ascii="Arial" w:hAnsi="Arial" w:cs="Arial"/>
          <w:sz w:val="24"/>
          <w:szCs w:val="24"/>
        </w:rPr>
        <w:t xml:space="preserve"> Author” section to the end of the e-book.</w:t>
      </w:r>
    </w:p>
    <w:p w14:paraId="35A6E07F" w14:textId="77777777" w:rsidR="00A60174" w:rsidRPr="007A3684" w:rsidRDefault="00A60174" w:rsidP="00415D10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DFF29EC" w14:textId="77777777" w:rsidR="00EC5DE0" w:rsidRPr="007A3684" w:rsidRDefault="00A60174" w:rsidP="00FD2B28">
      <w:pPr>
        <w:rPr>
          <w:rFonts w:asciiTheme="majorHAnsi" w:hAnsiTheme="majorHAnsi" w:cstheme="majorHAnsi"/>
          <w:sz w:val="24"/>
          <w:szCs w:val="24"/>
        </w:rPr>
      </w:pPr>
      <w:r w:rsidRPr="007A3684">
        <w:rPr>
          <w:rFonts w:asciiTheme="majorHAnsi" w:hAnsiTheme="majorHAnsi" w:cstheme="majorHAnsi"/>
          <w:sz w:val="24"/>
          <w:szCs w:val="24"/>
        </w:rPr>
        <w:br/>
      </w:r>
    </w:p>
    <w:p w14:paraId="20F82F02" w14:textId="77777777" w:rsidR="007C71FC" w:rsidRPr="007A3684" w:rsidRDefault="00A60174" w:rsidP="00FD2B28">
      <w:pPr>
        <w:rPr>
          <w:rFonts w:asciiTheme="majorHAnsi" w:hAnsiTheme="majorHAnsi" w:cstheme="majorHAnsi"/>
          <w:sz w:val="24"/>
          <w:szCs w:val="24"/>
        </w:rPr>
      </w:pPr>
      <w:r w:rsidRPr="007A3684">
        <w:rPr>
          <w:rFonts w:asciiTheme="majorHAnsi" w:hAnsiTheme="majorHAnsi" w:cstheme="majorHAnsi"/>
          <w:sz w:val="24"/>
          <w:szCs w:val="24"/>
        </w:rPr>
        <w:br/>
      </w:r>
    </w:p>
    <w:p w14:paraId="6C302542" w14:textId="77777777" w:rsidR="007C71FC" w:rsidRDefault="007C71FC" w:rsidP="00FD2B28">
      <w:pPr>
        <w:sectPr w:rsidR="007C71FC" w:rsidSect="00594923">
          <w:pgSz w:w="12240" w:h="15840" w:code="1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E124466" w14:textId="77777777" w:rsidR="00415C06" w:rsidRDefault="00FF494F" w:rsidP="00FD2B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7499EF37" wp14:editId="507B03C5">
                <wp:simplePos x="0" y="0"/>
                <wp:positionH relativeFrom="page">
                  <wp:posOffset>2327910</wp:posOffset>
                </wp:positionH>
                <wp:positionV relativeFrom="paragraph">
                  <wp:posOffset>48260</wp:posOffset>
                </wp:positionV>
                <wp:extent cx="3127375" cy="647700"/>
                <wp:effectExtent l="0" t="0" r="0" b="0"/>
                <wp:wrapNone/>
                <wp:docPr id="10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73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id w:val="2089721091"/>
                            </w:sdtPr>
                            <w:sdtEndPr>
                              <w:rPr>
                                <w:rFonts w:ascii="Times New Roman" w:hAnsi="Times New Roman" w:cs="Times New Roman"/>
                                <w:b w:val="0"/>
                                <w:color w:val="0F6FC6" w:themeColor="accent1"/>
                                <w:sz w:val="60"/>
                                <w:szCs w:val="22"/>
                              </w:rPr>
                            </w:sdtEndPr>
                            <w:sdtContent>
                              <w:p w14:paraId="08C0B09B" w14:textId="77777777" w:rsidR="00E974D3" w:rsidRPr="007A3684" w:rsidRDefault="00E974D3" w:rsidP="00E974D3">
                                <w:pPr>
                                  <w:pStyle w:val="Heading6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r w:rsidRPr="00790D1B">
                                  <w:rPr>
                                    <w:rFonts w:ascii="Arial" w:hAnsi="Arial" w:cs="Arial"/>
                                    <w:b/>
                                    <w:color w:val="0F6FC6" w:themeColor="accent1"/>
                                    <w:sz w:val="40"/>
                                    <w:szCs w:val="40"/>
                                  </w:rPr>
                                  <w:t>Table of Contents</w:t>
                                </w:r>
                              </w:p>
                            </w:sdtContent>
                          </w:sdt>
                          <w:p w14:paraId="6343EE31" w14:textId="77777777" w:rsidR="00D97078" w:rsidRPr="00415D10" w:rsidRDefault="00D97078" w:rsidP="00D97078">
                            <w:pPr>
                              <w:pStyle w:val="Heading6"/>
                              <w:jc w:val="center"/>
                              <w:rPr>
                                <w:b/>
                                <w:color w:val="04617B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9EF37" id="Text Box 1010" o:spid="_x0000_s1027" type="#_x0000_t202" style="position:absolute;margin-left:183.3pt;margin-top:3.8pt;width:246.25pt;height:51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" o:allowincell="f" filled="f" fillcolor="#7f7f7f [1612]" stroked="f">
                <v:path arrowok="t"/>
                <v:textbox style="mso-fit-shape-to-text:t" inset=",7.2pt,,7.2pt"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id w:val="2089721091"/>
                      </w:sdtPr>
                      <w:sdtEndPr>
                        <w:rPr>
                          <w:rFonts w:ascii="Times New Roman" w:hAnsi="Times New Roman" w:cs="Times New Roman"/>
                          <w:b w:val="0"/>
                          <w:color w:val="0F6FC6" w:themeColor="accent1"/>
                          <w:sz w:val="60"/>
                          <w:szCs w:val="22"/>
                        </w:rPr>
                      </w:sdtEndPr>
                      <w:sdtContent>
                        <w:p w14:paraId="08C0B09B" w14:textId="77777777" w:rsidR="00E974D3" w:rsidRPr="007A3684" w:rsidRDefault="00E974D3" w:rsidP="00E974D3">
                          <w:pPr>
                            <w:pStyle w:val="Heading6"/>
                            <w:jc w:val="center"/>
                            <w:rPr>
                              <w:color w:val="0F6FC6" w:themeColor="accent1"/>
                            </w:rPr>
                          </w:pPr>
                          <w:r w:rsidRPr="00790D1B">
                            <w:rPr>
                              <w:rFonts w:ascii="Arial" w:hAnsi="Arial" w:cs="Arial"/>
                              <w:b/>
                              <w:color w:val="0F6FC6" w:themeColor="accent1"/>
                              <w:sz w:val="40"/>
                              <w:szCs w:val="40"/>
                            </w:rPr>
                            <w:t>Table of Contents</w:t>
                          </w:r>
                        </w:p>
                      </w:sdtContent>
                    </w:sdt>
                    <w:p w14:paraId="6343EE31" w14:textId="77777777" w:rsidR="00D97078" w:rsidRPr="00415D10" w:rsidRDefault="00D97078" w:rsidP="00D97078">
                      <w:pPr>
                        <w:pStyle w:val="Heading6"/>
                        <w:jc w:val="center"/>
                        <w:rPr>
                          <w:b/>
                          <w:color w:val="04617B" w:themeColor="text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D6B46D" w14:textId="77777777" w:rsidR="007A3684" w:rsidRDefault="007A3684" w:rsidP="00FD2B28"/>
    <w:p w14:paraId="60D49C5A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577F121E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40E6F88B" w14:textId="77777777"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Chapter Title 1                    4</w:t>
      </w:r>
    </w:p>
    <w:p w14:paraId="77D9B8B2" w14:textId="77777777"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1 description can go here</w:t>
      </w:r>
    </w:p>
    <w:p w14:paraId="768F7A73" w14:textId="77777777" w:rsidR="007A3684" w:rsidRPr="00F308B2" w:rsidRDefault="007A3684" w:rsidP="007A3684">
      <w:pPr>
        <w:pStyle w:val="ListParagraph"/>
        <w:numPr>
          <w:ilvl w:val="0"/>
          <w:numId w:val="0"/>
        </w:numPr>
        <w:ind w:left="2160"/>
        <w:rPr>
          <w:rFonts w:ascii="Arial" w:hAnsi="Arial" w:cs="Arial"/>
          <w:color w:val="auto"/>
          <w:sz w:val="24"/>
          <w:szCs w:val="24"/>
        </w:rPr>
      </w:pPr>
    </w:p>
    <w:p w14:paraId="79597C4B" w14:textId="77777777"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Chapter Title 2                    5</w:t>
      </w:r>
    </w:p>
    <w:p w14:paraId="79024673" w14:textId="77777777"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2 description can go here</w:t>
      </w:r>
    </w:p>
    <w:p w14:paraId="675597B2" w14:textId="77777777" w:rsidR="007A3684" w:rsidRPr="00F308B2" w:rsidRDefault="007A3684" w:rsidP="007A3684">
      <w:pPr>
        <w:pStyle w:val="ListParagraph"/>
        <w:numPr>
          <w:ilvl w:val="0"/>
          <w:numId w:val="0"/>
        </w:numPr>
        <w:ind w:left="2160"/>
        <w:rPr>
          <w:rFonts w:ascii="Arial" w:hAnsi="Arial" w:cs="Arial"/>
          <w:color w:val="auto"/>
          <w:sz w:val="24"/>
          <w:szCs w:val="24"/>
        </w:rPr>
      </w:pPr>
    </w:p>
    <w:p w14:paraId="59A9737C" w14:textId="77777777"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Chapter Title 3                    6</w:t>
      </w:r>
    </w:p>
    <w:p w14:paraId="54C0447F" w14:textId="77777777"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3 description can go here</w:t>
      </w:r>
    </w:p>
    <w:p w14:paraId="6F109DEA" w14:textId="77777777"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</w:p>
    <w:p w14:paraId="6B871BC8" w14:textId="77777777"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Summary                             7</w:t>
      </w:r>
    </w:p>
    <w:p w14:paraId="3941B893" w14:textId="77777777"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</w:p>
    <w:p w14:paraId="2952AF0E" w14:textId="77777777"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Resources                           8</w:t>
      </w:r>
    </w:p>
    <w:p w14:paraId="641262C8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3064836D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1B12AE3D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36B31222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0ECB7021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2D996A4C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718FA3F2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2E917FEA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1EE4F75F" w14:textId="77777777" w:rsidR="00317228" w:rsidRDefault="00317228" w:rsidP="00317228">
      <w:pPr>
        <w:pStyle w:val="Heading2"/>
        <w:jc w:val="left"/>
        <w:rPr>
          <w:rFonts w:eastAsiaTheme="minorHAnsi" w:cstheme="majorHAnsi"/>
          <w:color w:val="auto"/>
          <w:sz w:val="24"/>
          <w:szCs w:val="24"/>
          <w:lang w:bidi="hi-IN"/>
        </w:rPr>
      </w:pPr>
    </w:p>
    <w:p w14:paraId="50F2B64D" w14:textId="77777777" w:rsidR="00790D1B" w:rsidRPr="007A3684" w:rsidRDefault="00790D1B" w:rsidP="00317228">
      <w:pPr>
        <w:pStyle w:val="Heading2"/>
        <w:rPr>
          <w:b/>
          <w:color w:val="0F6FC6" w:themeColor="accent1"/>
        </w:rPr>
      </w:pPr>
      <w:r w:rsidRPr="007A3684">
        <w:rPr>
          <w:rFonts w:ascii="Arial" w:hAnsi="Arial" w:cs="Arial"/>
          <w:b/>
          <w:color w:val="0F6FC6" w:themeColor="accent1"/>
          <w:sz w:val="40"/>
          <w:szCs w:val="40"/>
        </w:rPr>
        <w:t>Chapter Title 1</w:t>
      </w:r>
    </w:p>
    <w:p w14:paraId="0A488A0F" w14:textId="77777777" w:rsid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1BE50C03" w14:textId="77777777" w:rsidR="00790D1B" w:rsidRPr="007A3684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3D0A8929" w14:textId="77777777" w:rsidR="007A3684" w:rsidRPr="00790D1B" w:rsidRDefault="00790D1B" w:rsidP="00FD2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your first chapter here. </w:t>
      </w:r>
    </w:p>
    <w:p w14:paraId="583CBAF7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2CDD841A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4921A246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2A5B468D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0AAE5103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5C66A5FF" w14:textId="77777777" w:rsid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68FB1388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032937D4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5F4F7750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06A113DB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6C83703A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09755FB4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76E52EF7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5147AADF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457311A4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6A78983E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2F75704B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4761CB0E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0DB7C1D0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5D93075A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6C8DE9C6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1B4E4838" w14:textId="77777777" w:rsidR="00790D1B" w:rsidRDefault="00790D1B" w:rsidP="00790D1B">
      <w:pPr>
        <w:pStyle w:val="Heading2"/>
        <w:rPr>
          <w:rFonts w:ascii="Arial" w:hAnsi="Arial" w:cs="Arial"/>
          <w:b/>
          <w:color w:val="0F6FC6" w:themeColor="accent1"/>
          <w:sz w:val="40"/>
          <w:szCs w:val="40"/>
        </w:rPr>
      </w:pPr>
      <w:r>
        <w:rPr>
          <w:rFonts w:ascii="Arial" w:hAnsi="Arial" w:cs="Arial"/>
          <w:b/>
          <w:color w:val="0F6FC6" w:themeColor="accent1"/>
          <w:sz w:val="40"/>
          <w:szCs w:val="40"/>
        </w:rPr>
        <w:lastRenderedPageBreak/>
        <w:t>Chapter Title 2</w:t>
      </w:r>
    </w:p>
    <w:p w14:paraId="2535466A" w14:textId="77777777" w:rsidR="00790D1B" w:rsidRDefault="00790D1B" w:rsidP="00790D1B"/>
    <w:p w14:paraId="07DB2195" w14:textId="77777777" w:rsidR="005176AA" w:rsidRDefault="005176AA" w:rsidP="00790D1B"/>
    <w:p w14:paraId="7CA41922" w14:textId="77777777" w:rsidR="00790D1B" w:rsidRPr="00790D1B" w:rsidRDefault="00790D1B" w:rsidP="00790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your second chapter here. </w:t>
      </w:r>
    </w:p>
    <w:p w14:paraId="3E651C8C" w14:textId="77777777" w:rsidR="00790D1B" w:rsidRPr="00790D1B" w:rsidRDefault="00790D1B" w:rsidP="00790D1B">
      <w:pPr>
        <w:rPr>
          <w:rFonts w:ascii="Arial" w:hAnsi="Arial" w:cs="Arial"/>
          <w:sz w:val="24"/>
          <w:szCs w:val="24"/>
        </w:rPr>
      </w:pPr>
    </w:p>
    <w:p w14:paraId="4804EF9D" w14:textId="77777777" w:rsidR="00790D1B" w:rsidRPr="00790D1B" w:rsidRDefault="00790D1B" w:rsidP="00790D1B">
      <w:pPr>
        <w:rPr>
          <w:rFonts w:ascii="Arial" w:hAnsi="Arial" w:cs="Arial"/>
          <w:sz w:val="24"/>
          <w:szCs w:val="24"/>
        </w:rPr>
      </w:pPr>
    </w:p>
    <w:p w14:paraId="00694231" w14:textId="77777777" w:rsidR="00790D1B" w:rsidRPr="00790D1B" w:rsidRDefault="00790D1B" w:rsidP="00790D1B">
      <w:pPr>
        <w:rPr>
          <w:rFonts w:ascii="Arial" w:hAnsi="Arial" w:cs="Arial"/>
          <w:sz w:val="24"/>
          <w:szCs w:val="24"/>
        </w:rPr>
      </w:pPr>
    </w:p>
    <w:p w14:paraId="611CF158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2E63A8DE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40522417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2A3F5F39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5C34D184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71569D8D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22E719F1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16DB05CD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6B7A3561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4A5EB503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2E5307C9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425E7FBD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3E5747B5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3566C09F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41F873BF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737D3402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254137D3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5207604F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00069B8F" w14:textId="77777777" w:rsidR="00790D1B" w:rsidRDefault="00790D1B" w:rsidP="00790D1B">
      <w:pPr>
        <w:pStyle w:val="Heading2"/>
        <w:rPr>
          <w:rFonts w:ascii="Arial" w:hAnsi="Arial" w:cs="Arial"/>
          <w:b/>
          <w:color w:val="0F6FC6" w:themeColor="accent1"/>
          <w:sz w:val="40"/>
          <w:szCs w:val="40"/>
        </w:rPr>
      </w:pPr>
      <w:r>
        <w:rPr>
          <w:rFonts w:ascii="Arial" w:hAnsi="Arial" w:cs="Arial"/>
          <w:b/>
          <w:color w:val="0F6FC6" w:themeColor="accent1"/>
          <w:sz w:val="40"/>
          <w:szCs w:val="40"/>
        </w:rPr>
        <w:lastRenderedPageBreak/>
        <w:t>Chapter Title 3</w:t>
      </w:r>
    </w:p>
    <w:p w14:paraId="188A5CCC" w14:textId="77777777" w:rsidR="00790D1B" w:rsidRDefault="00790D1B" w:rsidP="00790D1B"/>
    <w:p w14:paraId="0F16B928" w14:textId="77777777" w:rsidR="00790D1B" w:rsidRDefault="00790D1B" w:rsidP="00790D1B"/>
    <w:p w14:paraId="75C9F9C1" w14:textId="77777777" w:rsidR="00790D1B" w:rsidRPr="00790D1B" w:rsidRDefault="00790D1B" w:rsidP="00790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third chapter here.</w:t>
      </w:r>
    </w:p>
    <w:p w14:paraId="607F6108" w14:textId="77777777"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14:paraId="11BA6AB8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379CBD28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131176BC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2004BD8D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70E886FD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238F7DAA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52D4B002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447120FB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430B185F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1BB2D087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35F6809E" w14:textId="77777777"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4CB1025E" w14:textId="77777777" w:rsidR="00790D1B" w:rsidRPr="007A3684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14:paraId="3DB4A93D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56CD61E0" w14:textId="77777777"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14:paraId="2030AA9D" w14:textId="77777777" w:rsidR="007A3684" w:rsidRDefault="00FF494F" w:rsidP="00FD2B2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1A4C80E6" wp14:editId="03F9B35A">
                <wp:simplePos x="0" y="0"/>
                <wp:positionH relativeFrom="column">
                  <wp:posOffset>-1358900</wp:posOffset>
                </wp:positionH>
                <wp:positionV relativeFrom="paragraph">
                  <wp:posOffset>4678045</wp:posOffset>
                </wp:positionV>
                <wp:extent cx="222250" cy="594995"/>
                <wp:effectExtent l="0" t="0" r="0" b="0"/>
                <wp:wrapNone/>
                <wp:docPr id="9" name="Text Box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EAABF" w14:textId="77777777" w:rsidR="00E974D3" w:rsidRPr="005813EC" w:rsidRDefault="00E974D3" w:rsidP="00E974D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813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Chapter Title 1                    4</w:t>
                            </w:r>
                          </w:p>
                          <w:p w14:paraId="56B934EE" w14:textId="77777777" w:rsidR="00E974D3" w:rsidRPr="005813EC" w:rsidRDefault="00E974D3" w:rsidP="00E974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1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Chapter Title 1 description can go here</w:t>
                            </w:r>
                          </w:p>
                          <w:p w14:paraId="1A307C9C" w14:textId="77777777" w:rsidR="00E974D3" w:rsidRPr="00392AC3" w:rsidRDefault="00E974D3" w:rsidP="00E974D3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160"/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51292099" w14:textId="77777777" w:rsidR="00E974D3" w:rsidRPr="005813EC" w:rsidRDefault="00E974D3" w:rsidP="00E974D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813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Chap</w:t>
                            </w:r>
                            <w:r w:rsidR="00F128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ter Title 2                    5</w:t>
                            </w:r>
                          </w:p>
                          <w:p w14:paraId="31D462B4" w14:textId="77777777" w:rsidR="00E974D3" w:rsidRPr="005813EC" w:rsidRDefault="00E974D3" w:rsidP="00E974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1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Chapter Title 2 description can go here</w:t>
                            </w:r>
                          </w:p>
                          <w:p w14:paraId="3BDB540E" w14:textId="77777777" w:rsidR="00E974D3" w:rsidRPr="00392AC3" w:rsidRDefault="00E974D3" w:rsidP="00E974D3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2160"/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68346D8F" w14:textId="77777777" w:rsidR="00E974D3" w:rsidRPr="005813EC" w:rsidRDefault="00E974D3" w:rsidP="00E974D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813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Chap</w:t>
                            </w:r>
                            <w:r w:rsidR="00F128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ter Title 3                    6</w:t>
                            </w:r>
                          </w:p>
                          <w:p w14:paraId="3E5BE3F0" w14:textId="77777777" w:rsidR="00E974D3" w:rsidRPr="005813EC" w:rsidRDefault="00E974D3" w:rsidP="00E974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13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Chapter Title 3 description can go here</w:t>
                            </w:r>
                          </w:p>
                          <w:p w14:paraId="6644319F" w14:textId="77777777" w:rsidR="00D97078" w:rsidRDefault="00D97078" w:rsidP="00415D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1308CE2" w14:textId="77777777" w:rsidR="00A770F8" w:rsidRPr="00A770F8" w:rsidRDefault="00A770F8" w:rsidP="00415D1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Summary                             7</w:t>
                            </w:r>
                          </w:p>
                          <w:p w14:paraId="1E999810" w14:textId="77777777" w:rsidR="00A770F8" w:rsidRDefault="00A770F8" w:rsidP="00415D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6F1D" w14:textId="77777777" w:rsidR="00F12820" w:rsidRPr="00F12820" w:rsidRDefault="00F12820" w:rsidP="00415D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Resources</w:t>
                            </w:r>
                            <w:r w:rsidR="00A770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C80E6" id="Text Box 1011" o:spid="_x0000_s1028" type="#_x0000_t202" style="position:absolute;margin-left:-107pt;margin-top:368.35pt;width:17.5pt;height:46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" o:allowincell="f" filled="f" fillcolor="#f2f2f2 [3052]" stroked="f">
                <v:path arrowok="t"/>
                <v:textbox>
                  <w:txbxContent>
                    <w:p w14:paraId="1D0EAABF" w14:textId="77777777" w:rsidR="00E974D3" w:rsidRPr="005813EC" w:rsidRDefault="00E974D3" w:rsidP="00E974D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813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Chapter Title 1                    4</w:t>
                      </w:r>
                    </w:p>
                    <w:p w14:paraId="56B934EE" w14:textId="77777777" w:rsidR="00E974D3" w:rsidRPr="005813EC" w:rsidRDefault="00E974D3" w:rsidP="00E974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13EC">
                        <w:rPr>
                          <w:rFonts w:ascii="Arial" w:hAnsi="Arial" w:cs="Arial"/>
                          <w:sz w:val="24"/>
                          <w:szCs w:val="24"/>
                        </w:rPr>
                        <w:t>Chapter Title 1 description can go here</w:t>
                      </w:r>
                    </w:p>
                    <w:p w14:paraId="1A307C9C" w14:textId="77777777" w:rsidR="00E974D3" w:rsidRPr="00392AC3" w:rsidRDefault="00E974D3" w:rsidP="00E974D3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160"/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</w:pPr>
                    </w:p>
                    <w:p w14:paraId="51292099" w14:textId="77777777" w:rsidR="00E974D3" w:rsidRPr="005813EC" w:rsidRDefault="00E974D3" w:rsidP="00E974D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813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Chap</w:t>
                      </w:r>
                      <w:r w:rsidR="00F128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ter Title 2                    5</w:t>
                      </w:r>
                    </w:p>
                    <w:p w14:paraId="31D462B4" w14:textId="77777777" w:rsidR="00E974D3" w:rsidRPr="005813EC" w:rsidRDefault="00E974D3" w:rsidP="00E974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13EC">
                        <w:rPr>
                          <w:rFonts w:ascii="Arial" w:hAnsi="Arial" w:cs="Arial"/>
                          <w:sz w:val="24"/>
                          <w:szCs w:val="24"/>
                        </w:rPr>
                        <w:t>Chapter Title 2 description can go here</w:t>
                      </w:r>
                    </w:p>
                    <w:p w14:paraId="3BDB540E" w14:textId="77777777" w:rsidR="00E974D3" w:rsidRPr="00392AC3" w:rsidRDefault="00E974D3" w:rsidP="00E974D3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2160"/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</w:pPr>
                    </w:p>
                    <w:p w14:paraId="68346D8F" w14:textId="77777777" w:rsidR="00E974D3" w:rsidRPr="005813EC" w:rsidRDefault="00E974D3" w:rsidP="00E974D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813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Chap</w:t>
                      </w:r>
                      <w:r w:rsidR="00F128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ter Title 3                    6</w:t>
                      </w:r>
                    </w:p>
                    <w:p w14:paraId="3E5BE3F0" w14:textId="77777777" w:rsidR="00E974D3" w:rsidRPr="005813EC" w:rsidRDefault="00E974D3" w:rsidP="00E974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13EC">
                        <w:rPr>
                          <w:rFonts w:ascii="Arial" w:hAnsi="Arial" w:cs="Arial"/>
                          <w:sz w:val="24"/>
                          <w:szCs w:val="24"/>
                        </w:rPr>
                        <w:t>Chapter Title 3 description can go here</w:t>
                      </w:r>
                    </w:p>
                    <w:p w14:paraId="6644319F" w14:textId="77777777" w:rsidR="00D97078" w:rsidRDefault="00D97078" w:rsidP="00415D1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1308CE2" w14:textId="77777777" w:rsidR="00A770F8" w:rsidRPr="00A770F8" w:rsidRDefault="00A770F8" w:rsidP="00415D1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Summary                             7</w:t>
                      </w:r>
                    </w:p>
                    <w:p w14:paraId="1E999810" w14:textId="77777777" w:rsidR="00A770F8" w:rsidRDefault="00A770F8" w:rsidP="00415D1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6F1D" w14:textId="77777777" w:rsidR="00F12820" w:rsidRPr="00F12820" w:rsidRDefault="00F12820" w:rsidP="00415D10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Resources</w:t>
                      </w:r>
                      <w:r w:rsidR="00A770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 8</w:t>
                      </w:r>
                    </w:p>
                  </w:txbxContent>
                </v:textbox>
              </v:shape>
            </w:pict>
          </mc:Fallback>
        </mc:AlternateContent>
      </w:r>
      <w:r w:rsidR="00415C06">
        <w:br w:type="page"/>
      </w:r>
    </w:p>
    <w:sdt>
      <w:sdtPr>
        <w:rPr>
          <w:rFonts w:ascii="Arial" w:hAnsi="Arial" w:cs="Arial"/>
          <w:b/>
          <w:sz w:val="40"/>
          <w:szCs w:val="40"/>
        </w:rPr>
        <w:id w:val="827243259"/>
      </w:sdtPr>
      <w:sdtEndPr>
        <w:rPr>
          <w:rFonts w:asciiTheme="majorHAnsi" w:hAnsiTheme="majorHAnsi" w:cs="Times New Roman"/>
          <w:b w:val="0"/>
          <w:color w:val="0F6FC6" w:themeColor="accent1"/>
          <w:sz w:val="60"/>
          <w:szCs w:val="22"/>
        </w:rPr>
      </w:sdtEndPr>
      <w:sdtContent>
        <w:p w14:paraId="060E1385" w14:textId="77777777" w:rsidR="00790D1B" w:rsidRPr="007A3684" w:rsidRDefault="00790D1B" w:rsidP="00790D1B">
          <w:pPr>
            <w:pStyle w:val="Heading2"/>
            <w:rPr>
              <w:color w:val="0F6FC6" w:themeColor="accent1"/>
            </w:rPr>
          </w:pPr>
          <w:r w:rsidRPr="007A3684">
            <w:rPr>
              <w:rFonts w:ascii="Arial" w:hAnsi="Arial" w:cs="Arial"/>
              <w:b/>
              <w:color w:val="0F6FC6" w:themeColor="accent1"/>
              <w:sz w:val="40"/>
              <w:szCs w:val="40"/>
            </w:rPr>
            <w:t>Summary</w:t>
          </w:r>
        </w:p>
      </w:sdtContent>
    </w:sdt>
    <w:p w14:paraId="650F778F" w14:textId="77777777" w:rsidR="00790D1B" w:rsidRDefault="00790D1B" w:rsidP="00790D1B">
      <w:pPr>
        <w:jc w:val="center"/>
      </w:pPr>
    </w:p>
    <w:p w14:paraId="1D6A832A" w14:textId="77777777" w:rsidR="00790D1B" w:rsidRDefault="00790D1B" w:rsidP="00790D1B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1A36B069" w14:textId="77777777"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 xml:space="preserve">Summarize your main ideas here. </w:t>
      </w:r>
    </w:p>
    <w:p w14:paraId="3F1A70EE" w14:textId="77777777"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 xml:space="preserve">End your e-book with a strong concluding paragraph or a Call-To-Action. </w:t>
      </w:r>
    </w:p>
    <w:p w14:paraId="746B2A8E" w14:textId="77777777"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</w:p>
    <w:p w14:paraId="4E4C9075" w14:textId="77777777"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>In other words, what do you want the reader to do after reading your e-book:</w:t>
      </w:r>
    </w:p>
    <w:p w14:paraId="6A4EB08B" w14:textId="77777777"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Be informed;</w:t>
      </w:r>
    </w:p>
    <w:p w14:paraId="67D7AEBE" w14:textId="77777777"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Buy a product;</w:t>
      </w:r>
    </w:p>
    <w:p w14:paraId="58579E97" w14:textId="77777777"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Join a cause;</w:t>
      </w:r>
    </w:p>
    <w:p w14:paraId="346BF274" w14:textId="77777777"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Share your e-book etc.</w:t>
      </w:r>
    </w:p>
    <w:p w14:paraId="2C411FB0" w14:textId="77777777" w:rsidR="00790D1B" w:rsidRDefault="00790D1B" w:rsidP="00FD2B28"/>
    <w:p w14:paraId="59696AB8" w14:textId="77777777" w:rsidR="00790D1B" w:rsidRDefault="00790D1B" w:rsidP="00FD2B28"/>
    <w:p w14:paraId="3C2FEF22" w14:textId="77777777" w:rsidR="00790D1B" w:rsidRDefault="00790D1B" w:rsidP="00FD2B28"/>
    <w:p w14:paraId="15F5C079" w14:textId="77777777" w:rsidR="00790D1B" w:rsidRDefault="00790D1B" w:rsidP="00FD2B28"/>
    <w:p w14:paraId="0FE5A2A0" w14:textId="77777777" w:rsidR="00790D1B" w:rsidRDefault="00790D1B" w:rsidP="00FD2B28"/>
    <w:p w14:paraId="779C7E3B" w14:textId="77777777" w:rsidR="00790D1B" w:rsidRDefault="00790D1B" w:rsidP="00FD2B28"/>
    <w:p w14:paraId="49A3A0C8" w14:textId="77777777" w:rsidR="00790D1B" w:rsidRDefault="00790D1B" w:rsidP="00FD2B28"/>
    <w:p w14:paraId="255C0288" w14:textId="77777777" w:rsidR="00790D1B" w:rsidRDefault="00790D1B" w:rsidP="00FD2B28"/>
    <w:p w14:paraId="55D9E822" w14:textId="77777777" w:rsidR="00790D1B" w:rsidRDefault="00790D1B" w:rsidP="00FD2B28"/>
    <w:p w14:paraId="23AB3A31" w14:textId="77777777" w:rsidR="00790D1B" w:rsidRDefault="00790D1B" w:rsidP="00FD2B28"/>
    <w:p w14:paraId="7AE43B78" w14:textId="77777777" w:rsidR="00790D1B" w:rsidRDefault="00790D1B" w:rsidP="00FD2B28"/>
    <w:p w14:paraId="20CA6A59" w14:textId="77777777" w:rsidR="00790D1B" w:rsidRDefault="00790D1B" w:rsidP="00FD2B28"/>
    <w:p w14:paraId="105EA6A3" w14:textId="77777777" w:rsidR="00790D1B" w:rsidRDefault="00790D1B" w:rsidP="00FD2B28"/>
    <w:sdt>
      <w:sdtPr>
        <w:rPr>
          <w:rFonts w:ascii="Arial" w:hAnsi="Arial" w:cs="Arial"/>
          <w:b/>
          <w:sz w:val="40"/>
          <w:szCs w:val="40"/>
        </w:rPr>
        <w:id w:val="1322471447"/>
      </w:sdtPr>
      <w:sdtEndPr>
        <w:rPr>
          <w:rFonts w:asciiTheme="majorHAnsi" w:hAnsiTheme="majorHAnsi" w:cs="Times New Roman"/>
          <w:b w:val="0"/>
          <w:sz w:val="60"/>
          <w:szCs w:val="22"/>
        </w:rPr>
      </w:sdtEndPr>
      <w:sdtContent>
        <w:p w14:paraId="1A2B6793" w14:textId="77777777" w:rsidR="00790D1B" w:rsidRPr="00790D1B" w:rsidRDefault="00790D1B" w:rsidP="00790D1B">
          <w:pPr>
            <w:pStyle w:val="Heading2"/>
            <w:rPr>
              <w:rFonts w:ascii="Arial" w:hAnsi="Arial" w:cs="Arial"/>
              <w:b/>
              <w:color w:val="0F6FC6" w:themeColor="accent1"/>
              <w:sz w:val="40"/>
              <w:szCs w:val="40"/>
            </w:rPr>
          </w:pPr>
          <w:r w:rsidRPr="007A3684">
            <w:rPr>
              <w:rFonts w:ascii="Arial" w:hAnsi="Arial" w:cs="Arial"/>
              <w:b/>
              <w:color w:val="0F6FC6" w:themeColor="accent1"/>
              <w:sz w:val="40"/>
              <w:szCs w:val="40"/>
            </w:rPr>
            <w:t>Resources</w:t>
          </w:r>
        </w:p>
      </w:sdtContent>
    </w:sdt>
    <w:p w14:paraId="0E313A43" w14:textId="77777777" w:rsidR="00790D1B" w:rsidRDefault="00790D1B" w:rsidP="00FD2B28"/>
    <w:p w14:paraId="1194D73D" w14:textId="77777777" w:rsidR="00790D1B" w:rsidRDefault="00790D1B" w:rsidP="00FD2B28"/>
    <w:p w14:paraId="1611E9CC" w14:textId="77777777"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  <w:r w:rsidRPr="00F64E6E">
        <w:rPr>
          <w:rFonts w:ascii="Arial" w:hAnsi="Arial" w:cs="Arial"/>
          <w:sz w:val="24"/>
          <w:szCs w:val="24"/>
        </w:rPr>
        <w:t>List any resources for additional reading or reference, such as:</w:t>
      </w:r>
    </w:p>
    <w:p w14:paraId="4842F826" w14:textId="77777777"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White Papers;</w:t>
      </w:r>
    </w:p>
    <w:p w14:paraId="4C3696C1" w14:textId="77777777"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Recommended E-books;</w:t>
      </w:r>
    </w:p>
    <w:p w14:paraId="654258DB" w14:textId="77777777"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Helpful websites etc.</w:t>
      </w:r>
    </w:p>
    <w:p w14:paraId="3D57B53B" w14:textId="77777777"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</w:p>
    <w:p w14:paraId="68D072F2" w14:textId="77777777"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  <w:r w:rsidRPr="00F64E6E">
        <w:rPr>
          <w:rFonts w:ascii="Arial" w:hAnsi="Arial" w:cs="Arial"/>
          <w:sz w:val="24"/>
          <w:szCs w:val="24"/>
        </w:rPr>
        <w:t>At the end of the “Resources” section, also include the following information (if appropriate):</w:t>
      </w:r>
    </w:p>
    <w:p w14:paraId="1FD697F1" w14:textId="77777777" w:rsidR="00790D1B" w:rsidRPr="00F64E6E" w:rsidRDefault="00F308B2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Your w</w:t>
      </w:r>
      <w:r w:rsidR="00790D1B" w:rsidRPr="00F64E6E">
        <w:rPr>
          <w:rFonts w:ascii="Arial" w:hAnsi="Arial" w:cs="Arial"/>
          <w:color w:val="auto"/>
          <w:sz w:val="24"/>
          <w:szCs w:val="24"/>
        </w:rPr>
        <w:t>ebsite URL (if any);</w:t>
      </w:r>
    </w:p>
    <w:p w14:paraId="068FACDB" w14:textId="77777777"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E-mail address;</w:t>
      </w:r>
    </w:p>
    <w:p w14:paraId="50E6F8CB" w14:textId="77777777"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Social media profiles;</w:t>
      </w:r>
    </w:p>
    <w:p w14:paraId="47E3562B" w14:textId="77777777"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 xml:space="preserve">Phone number etc. </w:t>
      </w:r>
    </w:p>
    <w:p w14:paraId="776D81F7" w14:textId="77777777" w:rsidR="00790D1B" w:rsidRDefault="00790D1B" w:rsidP="00FD2B28"/>
    <w:p w14:paraId="3F1FD279" w14:textId="77777777" w:rsidR="00790D1B" w:rsidRPr="00614305" w:rsidRDefault="00790D1B" w:rsidP="00790D1B">
      <w:pPr>
        <w:pStyle w:val="ListParagraph"/>
        <w:numPr>
          <w:ilvl w:val="0"/>
          <w:numId w:val="0"/>
        </w:numPr>
        <w:ind w:left="144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.</w:t>
      </w:r>
    </w:p>
    <w:p w14:paraId="42DA3B9B" w14:textId="77777777" w:rsidR="00790D1B" w:rsidRDefault="00790D1B" w:rsidP="00FD2B28"/>
    <w:p w14:paraId="492D865F" w14:textId="77777777" w:rsidR="00790D1B" w:rsidRDefault="00790D1B" w:rsidP="00FD2B28"/>
    <w:p w14:paraId="7288B4EA" w14:textId="77777777" w:rsidR="00790D1B" w:rsidRDefault="00790D1B" w:rsidP="00FD2B28"/>
    <w:p w14:paraId="01915D03" w14:textId="77777777" w:rsidR="00790D1B" w:rsidRDefault="00790D1B" w:rsidP="00FD2B28"/>
    <w:p w14:paraId="40A9F410" w14:textId="77777777" w:rsidR="00790D1B" w:rsidRDefault="00790D1B" w:rsidP="00FD2B28"/>
    <w:p w14:paraId="5304D797" w14:textId="77777777" w:rsidR="00790D1B" w:rsidRDefault="00790D1B" w:rsidP="00FD2B28"/>
    <w:p w14:paraId="7BCF8F9F" w14:textId="77777777" w:rsidR="00F3185E" w:rsidRPr="00790D1B" w:rsidRDefault="00FF494F" w:rsidP="00790D1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1D62353A" wp14:editId="5BA0A804">
                <wp:simplePos x="0" y="0"/>
                <wp:positionH relativeFrom="column">
                  <wp:posOffset>7129780</wp:posOffset>
                </wp:positionH>
                <wp:positionV relativeFrom="paragraph">
                  <wp:posOffset>113030</wp:posOffset>
                </wp:positionV>
                <wp:extent cx="391160" cy="1043305"/>
                <wp:effectExtent l="0" t="0" r="0" b="0"/>
                <wp:wrapNone/>
                <wp:docPr id="8" name="Text Box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1160" cy="104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9A275" w14:textId="77777777" w:rsidR="00296E73" w:rsidRPr="00E974D3" w:rsidRDefault="00296E73" w:rsidP="00E974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2353A" id="Text Box 1047" o:spid="_x0000_s1029" type="#_x0000_t202" style="position:absolute;margin-left:561.4pt;margin-top:8.9pt;width:30.8pt;height:82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" o:allowincell="f" filled="f" fillcolor="#f2f2f2 [3052]" stroked="f">
                <v:path arrowok="t"/>
                <v:textbox>
                  <w:txbxContent>
                    <w:p w14:paraId="5BC9A275" w14:textId="77777777" w:rsidR="00296E73" w:rsidRPr="00E974D3" w:rsidRDefault="00296E73" w:rsidP="00E974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3D5A9944" wp14:editId="57B68A30">
                <wp:simplePos x="0" y="0"/>
                <wp:positionH relativeFrom="column">
                  <wp:posOffset>7327265</wp:posOffset>
                </wp:positionH>
                <wp:positionV relativeFrom="paragraph">
                  <wp:posOffset>160020</wp:posOffset>
                </wp:positionV>
                <wp:extent cx="444500" cy="160655"/>
                <wp:effectExtent l="0" t="0" r="0" b="0"/>
                <wp:wrapNone/>
                <wp:docPr id="7" name="Text Box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45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546F9" w14:textId="77777777" w:rsidR="00296E73" w:rsidRPr="00E974D3" w:rsidRDefault="00296E73" w:rsidP="00E974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A9944" id="Text Box 1038" o:spid="_x0000_s1030" type="#_x0000_t202" style="position:absolute;margin-left:576.95pt;margin-top:12.6pt;width:35pt;height:1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" o:allowincell="f" filled="f" fillcolor="#f2f2f2 [3052]" stroked="f">
                <v:path arrowok="t"/>
                <v:textbox>
                  <w:txbxContent>
                    <w:p w14:paraId="46F546F9" w14:textId="77777777" w:rsidR="00296E73" w:rsidRPr="00E974D3" w:rsidRDefault="00296E73" w:rsidP="00E974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10E02E07" wp14:editId="03528D2D">
                <wp:simplePos x="0" y="0"/>
                <wp:positionH relativeFrom="page">
                  <wp:posOffset>8241665</wp:posOffset>
                </wp:positionH>
                <wp:positionV relativeFrom="paragraph">
                  <wp:posOffset>280670</wp:posOffset>
                </wp:positionV>
                <wp:extent cx="144145" cy="474980"/>
                <wp:effectExtent l="0" t="0" r="0" b="0"/>
                <wp:wrapNone/>
                <wp:docPr id="6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14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ED5F1" w14:textId="77777777" w:rsidR="00296E73" w:rsidRPr="00E974D3" w:rsidRDefault="00296E73" w:rsidP="00790D1B">
                            <w:pPr>
                              <w:pStyle w:val="Heading6"/>
                              <w:rPr>
                                <w:rFonts w:ascii="Arial" w:hAnsi="Arial" w:cs="Arial"/>
                                <w:color w:val="04617B" w:themeColor="text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02E07" id="Text Box 1046" o:spid="_x0000_s1031" type="#_x0000_t202" style="position:absolute;margin-left:648.95pt;margin-top:22.1pt;width:11.35pt;height:37.4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" o:allowincell="f" filled="f" fillcolor="#7f7f7f [1612]" stroked="f">
                <v:path arrowok="t"/>
                <v:textbox style="mso-fit-shape-to-text:t" inset=",7.2pt,,7.2pt">
                  <w:txbxContent>
                    <w:p w14:paraId="730ED5F1" w14:textId="77777777" w:rsidR="00296E73" w:rsidRPr="00E974D3" w:rsidRDefault="00296E73" w:rsidP="00790D1B">
                      <w:pPr>
                        <w:pStyle w:val="Heading6"/>
                        <w:rPr>
                          <w:rFonts w:ascii="Arial" w:hAnsi="Arial" w:cs="Arial"/>
                          <w:color w:val="04617B" w:themeColor="text2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10FEA788" wp14:editId="146DB805">
                <wp:simplePos x="0" y="0"/>
                <wp:positionH relativeFrom="page">
                  <wp:posOffset>8044180</wp:posOffset>
                </wp:positionH>
                <wp:positionV relativeFrom="paragraph">
                  <wp:posOffset>99695</wp:posOffset>
                </wp:positionV>
                <wp:extent cx="611505" cy="344170"/>
                <wp:effectExtent l="0" t="0" r="0" b="0"/>
                <wp:wrapNone/>
                <wp:docPr id="5" name="Text Box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150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697A5" w14:textId="77777777" w:rsidR="00296E73" w:rsidRPr="007A3684" w:rsidRDefault="00296E73" w:rsidP="00790D1B">
                            <w:pPr>
                              <w:pStyle w:val="Heading2"/>
                              <w:jc w:val="left"/>
                              <w:rPr>
                                <w:b/>
                                <w:color w:val="0F6FC6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EA788" id="Text Box 1028" o:spid="_x0000_s1032" type="#_x0000_t202" style="position:absolute;margin-left:633.4pt;margin-top:7.85pt;width:48.15pt;height:27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" o:allowincell="f" filled="f" fillcolor="#7f7f7f [1612]" stroked="f">
                <v:path arrowok="t"/>
                <v:textbox inset=",7.2pt,,7.2pt">
                  <w:txbxContent>
                    <w:p w14:paraId="7C4697A5" w14:textId="77777777" w:rsidR="00296E73" w:rsidRPr="007A3684" w:rsidRDefault="00296E73" w:rsidP="00790D1B">
                      <w:pPr>
                        <w:pStyle w:val="Heading2"/>
                        <w:jc w:val="left"/>
                        <w:rPr>
                          <w:b/>
                          <w:color w:val="0F6FC6" w:themeColor="accen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5039575B" wp14:editId="42D91919">
                <wp:simplePos x="0" y="0"/>
                <wp:positionH relativeFrom="page">
                  <wp:posOffset>2327910</wp:posOffset>
                </wp:positionH>
                <wp:positionV relativeFrom="paragraph">
                  <wp:posOffset>523240</wp:posOffset>
                </wp:positionV>
                <wp:extent cx="3127375" cy="146050"/>
                <wp:effectExtent l="0" t="0" r="0" b="0"/>
                <wp:wrapNone/>
                <wp:docPr id="4" name="Text Box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737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21490" w14:textId="77777777" w:rsidR="00296E73" w:rsidRPr="007A3684" w:rsidRDefault="00296E73" w:rsidP="00790D1B">
                            <w:pPr>
                              <w:pStyle w:val="Heading6"/>
                              <w:rPr>
                                <w:color w:val="0F6FC6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9575B" id="Text Box 1037" o:spid="_x0000_s1033" type="#_x0000_t202" style="position:absolute;margin-left:183.3pt;margin-top:41.2pt;width:246.25pt;height:11.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" o:allowincell="f" filled="f" fillcolor="#7f7f7f [1612]" stroked="f">
                <v:path arrowok="t"/>
                <v:textbox inset=",7.2pt,,7.2pt">
                  <w:txbxContent>
                    <w:p w14:paraId="6C221490" w14:textId="77777777" w:rsidR="00296E73" w:rsidRPr="007A3684" w:rsidRDefault="00296E73" w:rsidP="00790D1B">
                      <w:pPr>
                        <w:pStyle w:val="Heading6"/>
                        <w:rPr>
                          <w:color w:val="0F6FC6" w:themeColor="accen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DA4A229" wp14:editId="4FEDBCB6">
                <wp:simplePos x="0" y="0"/>
                <wp:positionH relativeFrom="column">
                  <wp:posOffset>3682365</wp:posOffset>
                </wp:positionH>
                <wp:positionV relativeFrom="paragraph">
                  <wp:posOffset>2736215</wp:posOffset>
                </wp:positionV>
                <wp:extent cx="1805940" cy="1950720"/>
                <wp:effectExtent l="0" t="0" r="0" b="0"/>
                <wp:wrapNone/>
                <wp:docPr id="3" name="Text Box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05940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06077" w14:textId="77777777" w:rsidR="00296E73" w:rsidRPr="00A62825" w:rsidRDefault="00296E73" w:rsidP="00E974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4A229" id="Text Box 1029" o:spid="_x0000_s1034" type="#_x0000_t202" style="position:absolute;margin-left:289.95pt;margin-top:215.45pt;width:142.2pt;height:15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" o:allowincell="f" filled="f" fillcolor="#f2f2f2 [3052]" stroked="f">
                <v:path arrowok="t"/>
                <v:textbox>
                  <w:txbxContent>
                    <w:p w14:paraId="10206077" w14:textId="77777777" w:rsidR="00296E73" w:rsidRPr="00A62825" w:rsidRDefault="00296E73" w:rsidP="00E974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E6D6656" wp14:editId="75FBD15F">
                <wp:simplePos x="0" y="0"/>
                <wp:positionH relativeFrom="column">
                  <wp:posOffset>7192010</wp:posOffset>
                </wp:positionH>
                <wp:positionV relativeFrom="paragraph">
                  <wp:posOffset>1388110</wp:posOffset>
                </wp:positionV>
                <wp:extent cx="429895" cy="748665"/>
                <wp:effectExtent l="0" t="0" r="0" b="0"/>
                <wp:wrapNone/>
                <wp:docPr id="2" name="Text Box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895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E30A2" w14:textId="77777777" w:rsidR="00F12820" w:rsidRDefault="00F12820" w:rsidP="00E974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A1C848E" w14:textId="77777777" w:rsidR="00F12820" w:rsidRPr="00E974D3" w:rsidRDefault="00F12820" w:rsidP="00E974D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D6656" id="Text Box 1020" o:spid="_x0000_s1035" type="#_x0000_t202" style="position:absolute;margin-left:566.3pt;margin-top:109.3pt;width:33.85pt;height:58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" o:allowincell="f" filled="f" fillcolor="#f2f2f2 [3052]" stroked="f">
                <v:path arrowok="t"/>
                <v:textbox style="mso-fit-shape-to-text:t">
                  <w:txbxContent>
                    <w:p w14:paraId="2E7E30A2" w14:textId="77777777" w:rsidR="00F12820" w:rsidRDefault="00F12820" w:rsidP="00E974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A1C848E" w14:textId="77777777" w:rsidR="00F12820" w:rsidRPr="00E974D3" w:rsidRDefault="00F12820" w:rsidP="00E974D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589C2B83" wp14:editId="7A3E201F">
                <wp:simplePos x="0" y="0"/>
                <wp:positionH relativeFrom="page">
                  <wp:posOffset>2327910</wp:posOffset>
                </wp:positionH>
                <wp:positionV relativeFrom="paragraph">
                  <wp:posOffset>48260</wp:posOffset>
                </wp:positionV>
                <wp:extent cx="3127375" cy="647700"/>
                <wp:effectExtent l="0" t="0" r="0" b="0"/>
                <wp:wrapNone/>
                <wp:docPr id="1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73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id w:val="1327140"/>
                              <w:showingPlcHdr/>
                            </w:sdtPr>
                            <w:sdtEndPr>
                              <w:rPr>
                                <w:rFonts w:asciiTheme="majorHAnsi" w:hAnsiTheme="majorHAnsi" w:cs="Times New Roman"/>
                                <w:b w:val="0"/>
                                <w:sz w:val="60"/>
                                <w:szCs w:val="22"/>
                              </w:rPr>
                            </w:sdtEndPr>
                            <w:sdtContent>
                              <w:p w14:paraId="2D94D28F" w14:textId="77777777" w:rsidR="00296E73" w:rsidRDefault="00790D1B" w:rsidP="00790D1B">
                                <w:pPr>
                                  <w:pStyle w:val="Heading2"/>
                                  <w:jc w:val="left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C2B83" id="Text Box 1019" o:spid="_x0000_s1036" type="#_x0000_t202" style="position:absolute;margin-left:183.3pt;margin-top:3.8pt;width:246.25pt;height:51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" o:allowincell="f" filled="f" fillcolor="#7f7f7f [1612]" stroked="f">
                <v:path arrowok="t"/>
                <v:textbox style="mso-fit-shape-to-text:t" inset=",7.2pt,,7.2pt"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id w:val="1327140"/>
                        <w:showingPlcHdr/>
                      </w:sdtPr>
                      <w:sdtEndPr>
                        <w:rPr>
                          <w:rFonts w:asciiTheme="majorHAnsi" w:hAnsiTheme="majorHAnsi" w:cs="Times New Roman"/>
                          <w:b w:val="0"/>
                          <w:sz w:val="60"/>
                          <w:szCs w:val="22"/>
                        </w:rPr>
                      </w:sdtEndPr>
                      <w:sdtContent>
                        <w:p w14:paraId="2D94D28F" w14:textId="77777777" w:rsidR="00296E73" w:rsidRDefault="00790D1B" w:rsidP="00790D1B">
                          <w:pPr>
                            <w:pStyle w:val="Heading2"/>
                            <w:jc w:val="left"/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sectPr w:rsidR="00F3185E" w:rsidRPr="00790D1B" w:rsidSect="003F4EA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859D3" w14:textId="77777777" w:rsidR="00D57BA9" w:rsidRDefault="00D57BA9" w:rsidP="00525A00">
      <w:pPr>
        <w:spacing w:after="0" w:line="240" w:lineRule="auto"/>
      </w:pPr>
      <w:r>
        <w:separator/>
      </w:r>
    </w:p>
  </w:endnote>
  <w:endnote w:type="continuationSeparator" w:id="0">
    <w:p w14:paraId="1A6A6CC3" w14:textId="77777777" w:rsidR="00D57BA9" w:rsidRDefault="00D57BA9" w:rsidP="0052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3120" w14:textId="77777777" w:rsidR="00E9431F" w:rsidRDefault="00E9431F" w:rsidP="00F91EDA">
    <w:pPr>
      <w:pStyle w:val="Footer"/>
      <w:pBdr>
        <w:top w:val="thinThickSmallGap" w:sz="24" w:space="1" w:color="004D6C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0BFE" w:rsidRPr="00510BFE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1B1667A" w14:textId="77777777" w:rsidR="00E9431F" w:rsidRDefault="00E9431F" w:rsidP="00F91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6E96D" w14:textId="77777777" w:rsidR="00D57BA9" w:rsidRDefault="00D57BA9" w:rsidP="00525A00">
      <w:pPr>
        <w:spacing w:after="0" w:line="240" w:lineRule="auto"/>
      </w:pPr>
      <w:r>
        <w:separator/>
      </w:r>
    </w:p>
  </w:footnote>
  <w:footnote w:type="continuationSeparator" w:id="0">
    <w:p w14:paraId="6CCCFAAA" w14:textId="77777777" w:rsidR="00D57BA9" w:rsidRDefault="00D57BA9" w:rsidP="0052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color w:val="04617B" w:themeColor="text2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CBC9A5D" w14:textId="77777777" w:rsidR="00415D10" w:rsidRDefault="00415D10" w:rsidP="00F91EDA">
        <w:pPr>
          <w:pStyle w:val="Header"/>
          <w:pBdr>
            <w:bottom w:val="thickThinSmallGap" w:sz="24" w:space="1" w:color="004D6C" w:themeColor="accent2" w:themeShade="7F"/>
          </w:pBdr>
          <w:ind w:left="5040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15D10">
          <w:rPr>
            <w:rFonts w:asciiTheme="majorHAnsi" w:eastAsiaTheme="majorEastAsia" w:hAnsiTheme="majorHAnsi" w:cstheme="majorBidi"/>
            <w:color w:val="04617B" w:themeColor="text2"/>
            <w:sz w:val="32"/>
            <w:szCs w:val="32"/>
          </w:rPr>
          <w:t>E-Book Title</w:t>
        </w:r>
      </w:p>
    </w:sdtContent>
  </w:sdt>
  <w:p w14:paraId="1A7AC405" w14:textId="77777777" w:rsidR="00415D10" w:rsidRDefault="00415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A65679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3.5pt" o:bullet="t">
        <v:imagedata r:id="rId1" o:title="BD21302_"/>
      </v:shape>
    </w:pict>
  </w:numPicBullet>
  <w:abstractNum w:abstractNumId="0" w15:restartNumberingAfterBreak="0">
    <w:nsid w:val="0D8679F2"/>
    <w:multiLevelType w:val="hybridMultilevel"/>
    <w:tmpl w:val="09E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87E35"/>
    <w:multiLevelType w:val="hybridMultilevel"/>
    <w:tmpl w:val="C9E866FA"/>
    <w:lvl w:ilvl="0" w:tplc="A09618AC">
      <w:numFmt w:val="bullet"/>
      <w:lvlText w:val="•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942B2B"/>
    <w:multiLevelType w:val="hybridMultilevel"/>
    <w:tmpl w:val="85164604"/>
    <w:lvl w:ilvl="0" w:tplc="90CECC6A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2D24398"/>
    <w:multiLevelType w:val="hybridMultilevel"/>
    <w:tmpl w:val="C6705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577D63"/>
    <w:multiLevelType w:val="hybridMultilevel"/>
    <w:tmpl w:val="29C02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" fillcolor="none [2404]" stroke="f" strokecolor="none [2406]">
      <v:fill color="none [2404]"/>
      <v:stroke color="none [2406]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10"/>
    <w:rsid w:val="00002BDF"/>
    <w:rsid w:val="000257D1"/>
    <w:rsid w:val="00053BE9"/>
    <w:rsid w:val="00056198"/>
    <w:rsid w:val="00056C31"/>
    <w:rsid w:val="000633C5"/>
    <w:rsid w:val="00071FB1"/>
    <w:rsid w:val="0007488C"/>
    <w:rsid w:val="0007552D"/>
    <w:rsid w:val="000850B1"/>
    <w:rsid w:val="000A5636"/>
    <w:rsid w:val="000B07FD"/>
    <w:rsid w:val="000B7414"/>
    <w:rsid w:val="000B75C6"/>
    <w:rsid w:val="000C518D"/>
    <w:rsid w:val="000E5AA4"/>
    <w:rsid w:val="000F0681"/>
    <w:rsid w:val="0011409A"/>
    <w:rsid w:val="00124BE9"/>
    <w:rsid w:val="00125CD3"/>
    <w:rsid w:val="00162CBC"/>
    <w:rsid w:val="00164572"/>
    <w:rsid w:val="001667CB"/>
    <w:rsid w:val="00195B01"/>
    <w:rsid w:val="00196A02"/>
    <w:rsid w:val="001B21EF"/>
    <w:rsid w:val="001B7F0C"/>
    <w:rsid w:val="001D5786"/>
    <w:rsid w:val="001D6B68"/>
    <w:rsid w:val="001F4B94"/>
    <w:rsid w:val="002314B8"/>
    <w:rsid w:val="002372CB"/>
    <w:rsid w:val="00240A91"/>
    <w:rsid w:val="00250370"/>
    <w:rsid w:val="0025395D"/>
    <w:rsid w:val="00254EAA"/>
    <w:rsid w:val="00277E28"/>
    <w:rsid w:val="00280E72"/>
    <w:rsid w:val="00282FA7"/>
    <w:rsid w:val="00291FA6"/>
    <w:rsid w:val="00296E73"/>
    <w:rsid w:val="002A4247"/>
    <w:rsid w:val="002C5143"/>
    <w:rsid w:val="002D513C"/>
    <w:rsid w:val="002E1B95"/>
    <w:rsid w:val="002E1C82"/>
    <w:rsid w:val="002E5A44"/>
    <w:rsid w:val="002F7E73"/>
    <w:rsid w:val="00317228"/>
    <w:rsid w:val="00350795"/>
    <w:rsid w:val="00353EAE"/>
    <w:rsid w:val="003644C3"/>
    <w:rsid w:val="003859A2"/>
    <w:rsid w:val="00394EC6"/>
    <w:rsid w:val="003C1ECF"/>
    <w:rsid w:val="003D1C60"/>
    <w:rsid w:val="003E0898"/>
    <w:rsid w:val="003E1AA9"/>
    <w:rsid w:val="003E36C0"/>
    <w:rsid w:val="003F23D2"/>
    <w:rsid w:val="003F4EAF"/>
    <w:rsid w:val="00415C06"/>
    <w:rsid w:val="00415D10"/>
    <w:rsid w:val="00430FC4"/>
    <w:rsid w:val="00452E6E"/>
    <w:rsid w:val="00453F02"/>
    <w:rsid w:val="004565A9"/>
    <w:rsid w:val="004634FD"/>
    <w:rsid w:val="004941B2"/>
    <w:rsid w:val="004A7F66"/>
    <w:rsid w:val="004C701B"/>
    <w:rsid w:val="004D7096"/>
    <w:rsid w:val="004E6B90"/>
    <w:rsid w:val="00504766"/>
    <w:rsid w:val="00510601"/>
    <w:rsid w:val="00510BFE"/>
    <w:rsid w:val="00515F78"/>
    <w:rsid w:val="005176AA"/>
    <w:rsid w:val="00524594"/>
    <w:rsid w:val="00525A00"/>
    <w:rsid w:val="005312F0"/>
    <w:rsid w:val="0055051A"/>
    <w:rsid w:val="00557A4C"/>
    <w:rsid w:val="00575A59"/>
    <w:rsid w:val="00575AC1"/>
    <w:rsid w:val="00586E28"/>
    <w:rsid w:val="00594923"/>
    <w:rsid w:val="005A2981"/>
    <w:rsid w:val="005B349B"/>
    <w:rsid w:val="005B689E"/>
    <w:rsid w:val="005C3573"/>
    <w:rsid w:val="005C3D7B"/>
    <w:rsid w:val="005C6E73"/>
    <w:rsid w:val="005D2983"/>
    <w:rsid w:val="005D2C97"/>
    <w:rsid w:val="005E565E"/>
    <w:rsid w:val="006134B6"/>
    <w:rsid w:val="00613CCE"/>
    <w:rsid w:val="00614305"/>
    <w:rsid w:val="0062620D"/>
    <w:rsid w:val="006338BC"/>
    <w:rsid w:val="006514BE"/>
    <w:rsid w:val="00663494"/>
    <w:rsid w:val="006806CF"/>
    <w:rsid w:val="006A5C33"/>
    <w:rsid w:val="006B085C"/>
    <w:rsid w:val="006C4E21"/>
    <w:rsid w:val="00706097"/>
    <w:rsid w:val="00712C3E"/>
    <w:rsid w:val="00723361"/>
    <w:rsid w:val="007361FC"/>
    <w:rsid w:val="00737048"/>
    <w:rsid w:val="007420C0"/>
    <w:rsid w:val="007479FB"/>
    <w:rsid w:val="0075478D"/>
    <w:rsid w:val="00755947"/>
    <w:rsid w:val="00760186"/>
    <w:rsid w:val="007744D6"/>
    <w:rsid w:val="0078209B"/>
    <w:rsid w:val="00782D5E"/>
    <w:rsid w:val="007833BC"/>
    <w:rsid w:val="00790D1B"/>
    <w:rsid w:val="0079160F"/>
    <w:rsid w:val="0079532A"/>
    <w:rsid w:val="007A3684"/>
    <w:rsid w:val="007B6293"/>
    <w:rsid w:val="007C0921"/>
    <w:rsid w:val="007C1588"/>
    <w:rsid w:val="007C6753"/>
    <w:rsid w:val="007C71FC"/>
    <w:rsid w:val="007D302D"/>
    <w:rsid w:val="007D31AE"/>
    <w:rsid w:val="007D7C40"/>
    <w:rsid w:val="007E5CE9"/>
    <w:rsid w:val="00800F4B"/>
    <w:rsid w:val="008154AE"/>
    <w:rsid w:val="00822C2F"/>
    <w:rsid w:val="00835E88"/>
    <w:rsid w:val="008441FB"/>
    <w:rsid w:val="00862B8D"/>
    <w:rsid w:val="00866E92"/>
    <w:rsid w:val="008732F0"/>
    <w:rsid w:val="0088729D"/>
    <w:rsid w:val="008965BD"/>
    <w:rsid w:val="008C623B"/>
    <w:rsid w:val="008D38CF"/>
    <w:rsid w:val="00905FAA"/>
    <w:rsid w:val="00906F1C"/>
    <w:rsid w:val="0091371C"/>
    <w:rsid w:val="00920393"/>
    <w:rsid w:val="00941ACB"/>
    <w:rsid w:val="00946365"/>
    <w:rsid w:val="0099468B"/>
    <w:rsid w:val="009A352F"/>
    <w:rsid w:val="009C2178"/>
    <w:rsid w:val="009E4E75"/>
    <w:rsid w:val="00A1199F"/>
    <w:rsid w:val="00A37179"/>
    <w:rsid w:val="00A60174"/>
    <w:rsid w:val="00A62825"/>
    <w:rsid w:val="00A770F8"/>
    <w:rsid w:val="00A86E10"/>
    <w:rsid w:val="00A9118C"/>
    <w:rsid w:val="00AB2623"/>
    <w:rsid w:val="00B054A4"/>
    <w:rsid w:val="00B43003"/>
    <w:rsid w:val="00B52E11"/>
    <w:rsid w:val="00B624A9"/>
    <w:rsid w:val="00B63B00"/>
    <w:rsid w:val="00B660A8"/>
    <w:rsid w:val="00B73918"/>
    <w:rsid w:val="00B73D71"/>
    <w:rsid w:val="00B771EA"/>
    <w:rsid w:val="00B84904"/>
    <w:rsid w:val="00BA0537"/>
    <w:rsid w:val="00BA0FFB"/>
    <w:rsid w:val="00BA604A"/>
    <w:rsid w:val="00BC3583"/>
    <w:rsid w:val="00BD30E7"/>
    <w:rsid w:val="00BE225B"/>
    <w:rsid w:val="00BF2152"/>
    <w:rsid w:val="00C00323"/>
    <w:rsid w:val="00C022A8"/>
    <w:rsid w:val="00C1270F"/>
    <w:rsid w:val="00C12722"/>
    <w:rsid w:val="00C27876"/>
    <w:rsid w:val="00C31424"/>
    <w:rsid w:val="00C608E8"/>
    <w:rsid w:val="00C764F2"/>
    <w:rsid w:val="00C77A7C"/>
    <w:rsid w:val="00C8262C"/>
    <w:rsid w:val="00C8770B"/>
    <w:rsid w:val="00C920A9"/>
    <w:rsid w:val="00CB4292"/>
    <w:rsid w:val="00CD7680"/>
    <w:rsid w:val="00CE212F"/>
    <w:rsid w:val="00CE5606"/>
    <w:rsid w:val="00CE5AF2"/>
    <w:rsid w:val="00D04642"/>
    <w:rsid w:val="00D05F72"/>
    <w:rsid w:val="00D06D47"/>
    <w:rsid w:val="00D34669"/>
    <w:rsid w:val="00D34BAA"/>
    <w:rsid w:val="00D4035C"/>
    <w:rsid w:val="00D434B3"/>
    <w:rsid w:val="00D44B26"/>
    <w:rsid w:val="00D53D08"/>
    <w:rsid w:val="00D57BA9"/>
    <w:rsid w:val="00D672DA"/>
    <w:rsid w:val="00D67F36"/>
    <w:rsid w:val="00D71470"/>
    <w:rsid w:val="00D72AB8"/>
    <w:rsid w:val="00D8725F"/>
    <w:rsid w:val="00D87D0C"/>
    <w:rsid w:val="00D90549"/>
    <w:rsid w:val="00D90B3A"/>
    <w:rsid w:val="00D92998"/>
    <w:rsid w:val="00D94BC0"/>
    <w:rsid w:val="00D97078"/>
    <w:rsid w:val="00D97551"/>
    <w:rsid w:val="00DB6C5A"/>
    <w:rsid w:val="00DD49B1"/>
    <w:rsid w:val="00DD6B4E"/>
    <w:rsid w:val="00DE2336"/>
    <w:rsid w:val="00DF4779"/>
    <w:rsid w:val="00E0064B"/>
    <w:rsid w:val="00E052D0"/>
    <w:rsid w:val="00E161A9"/>
    <w:rsid w:val="00E164D3"/>
    <w:rsid w:val="00E233C0"/>
    <w:rsid w:val="00E36F6E"/>
    <w:rsid w:val="00E36F94"/>
    <w:rsid w:val="00E910A3"/>
    <w:rsid w:val="00E9431F"/>
    <w:rsid w:val="00E974D3"/>
    <w:rsid w:val="00EC1452"/>
    <w:rsid w:val="00EC5DE0"/>
    <w:rsid w:val="00ED091E"/>
    <w:rsid w:val="00ED1066"/>
    <w:rsid w:val="00EF6113"/>
    <w:rsid w:val="00F12820"/>
    <w:rsid w:val="00F308B2"/>
    <w:rsid w:val="00F31038"/>
    <w:rsid w:val="00F3185E"/>
    <w:rsid w:val="00F60A4E"/>
    <w:rsid w:val="00F62606"/>
    <w:rsid w:val="00F6734D"/>
    <w:rsid w:val="00F76391"/>
    <w:rsid w:val="00F84D90"/>
    <w:rsid w:val="00F86FBC"/>
    <w:rsid w:val="00F91EDA"/>
    <w:rsid w:val="00FB036D"/>
    <w:rsid w:val="00FB1726"/>
    <w:rsid w:val="00FC2BBF"/>
    <w:rsid w:val="00FD0718"/>
    <w:rsid w:val="00FD2B28"/>
    <w:rsid w:val="00FF0B71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 fillcolor="none [2404]" stroke="f" strokecolor="none [2406]">
      <v:fill color="none [2404]"/>
      <v:stroke color="none [2406]" on="f"/>
    </o:shapedefaults>
    <o:shapelayout v:ext="edit">
      <o:idmap v:ext="edit" data="1"/>
    </o:shapelayout>
  </w:shapeDefaults>
  <w:decimalSymbol w:val=","/>
  <w:listSeparator w:val=";"/>
  <w14:docId w14:val="664CB0B6"/>
  <w15:docId w15:val="{3E1C641C-1041-E841-A755-53C592A1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6C4E21"/>
    <w:pPr>
      <w:jc w:val="center"/>
      <w:outlineLvl w:val="1"/>
    </w:pPr>
    <w:rPr>
      <w:rFonts w:asciiTheme="majorHAnsi" w:hAnsiTheme="majorHAnsi"/>
      <w:color w:val="073763" w:themeColor="accent1" w:themeShade="80"/>
    </w:rPr>
  </w:style>
  <w:style w:type="paragraph" w:styleId="Heading3">
    <w:name w:val="heading 3"/>
    <w:basedOn w:val="Heading6"/>
    <w:next w:val="Normal"/>
    <w:link w:val="Heading3Char"/>
    <w:uiPriority w:val="9"/>
    <w:unhideWhenUsed/>
    <w:qFormat/>
    <w:rsid w:val="006C4E21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E21"/>
    <w:pPr>
      <w:spacing w:after="400" w:line="240" w:lineRule="auto"/>
      <w:ind w:left="1440"/>
      <w:outlineLvl w:val="3"/>
    </w:pPr>
    <w:rPr>
      <w:color w:val="7D9532" w:themeColor="accent6" w:themeShade="BF"/>
      <w:sz w:val="32"/>
    </w:rPr>
  </w:style>
  <w:style w:type="paragraph" w:styleId="Heading6">
    <w:name w:val="heading 6"/>
    <w:basedOn w:val="Normal"/>
    <w:next w:val="Normal"/>
    <w:link w:val="Heading6Char"/>
    <w:unhideWhenUsed/>
    <w:rsid w:val="006C4E2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03485B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8D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CE5606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03485B" w:themeColor="text2" w:themeShade="BF"/>
      <w:spacing w:val="65"/>
      <w:kern w:val="20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6C4E21"/>
    <w:rPr>
      <w:rFonts w:ascii="Times New Roman" w:eastAsia="Times New Roman" w:hAnsi="Times New Roman" w:cs="Times New Roman"/>
      <w:color w:val="03485B" w:themeColor="text2" w:themeShade="BF"/>
      <w:sz w:val="60"/>
      <w:lang w:bidi="ar-SA"/>
    </w:rPr>
  </w:style>
  <w:style w:type="paragraph" w:customStyle="1" w:styleId="SubtitleCover">
    <w:name w:val="Subtitle Cover"/>
    <w:basedOn w:val="TitleCover"/>
    <w:next w:val="Normal"/>
    <w:rsid w:val="00CE5606"/>
    <w:rPr>
      <w:sz w:val="32"/>
      <w:szCs w:val="32"/>
    </w:rPr>
  </w:style>
  <w:style w:type="paragraph" w:customStyle="1" w:styleId="TabName">
    <w:name w:val="Tab Name"/>
    <w:basedOn w:val="Normal"/>
    <w:rsid w:val="006C4E21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C7E2FA" w:themeColor="accent1" w:themeTint="33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0"/>
  </w:style>
  <w:style w:type="paragraph" w:styleId="Footer">
    <w:name w:val="footer"/>
    <w:basedOn w:val="Normal"/>
    <w:link w:val="Foot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0"/>
  </w:style>
  <w:style w:type="table" w:styleId="TableGrid">
    <w:name w:val="Table Grid"/>
    <w:basedOn w:val="TableNormal"/>
    <w:uiPriority w:val="59"/>
    <w:rsid w:val="00CE5A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C4E21"/>
    <w:pPr>
      <w:numPr>
        <w:numId w:val="1"/>
      </w:numPr>
      <w:spacing w:after="400" w:line="240" w:lineRule="auto"/>
    </w:pPr>
    <w:rPr>
      <w:color w:val="7D9532" w:themeColor="accent6" w:themeShade="BF"/>
      <w:sz w:val="32"/>
    </w:rPr>
  </w:style>
  <w:style w:type="paragraph" w:customStyle="1" w:styleId="1Spine">
    <w:name w:val="1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6C4E21"/>
    <w:rPr>
      <w:rFonts w:asciiTheme="majorHAnsi" w:eastAsia="Times New Roman" w:hAnsiTheme="majorHAnsi" w:cs="Times New Roman"/>
      <w:color w:val="073763" w:themeColor="accent1" w:themeShade="80"/>
      <w:sz w:val="6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4E21"/>
    <w:rPr>
      <w:rFonts w:eastAsia="Times New Roman" w:cs="Times New Roman"/>
      <w:color w:val="03485B" w:themeColor="text2" w:themeShade="BF"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C4E21"/>
    <w:rPr>
      <w:color w:val="7D9532" w:themeColor="accent6" w:themeShade="BF"/>
      <w:sz w:val="32"/>
    </w:rPr>
  </w:style>
  <w:style w:type="paragraph" w:styleId="NoSpacing">
    <w:name w:val="No Spacing"/>
    <w:link w:val="NoSpacingChar"/>
    <w:uiPriority w:val="1"/>
    <w:qFormat/>
    <w:rsid w:val="00415D10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5D10"/>
    <w:rPr>
      <w:rFonts w:eastAsiaTheme="minorEastAsia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s\Desktop\SmallBizTrends\TS010274254.dotx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2CDA28-42EA-4EC5-A2C6-5584CB5C36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A9AD39-A8E8-4D90-BD65-F77A0E672E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C:\Users\Ines\Desktop\SmallBizTrends\TS010274254.dotx</Template>
  <TotalTime>0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E-Book Title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E-Book Title</dc:title>
  <dc:creator>Ines Maric</dc:creator>
  <cp:lastModifiedBy>Ariq Cahya Wardhana</cp:lastModifiedBy>
  <cp:revision>2</cp:revision>
  <cp:lastPrinted>2008-09-09T14:02:00Z</cp:lastPrinted>
  <dcterms:created xsi:type="dcterms:W3CDTF">2020-06-17T02:48:00Z</dcterms:created>
  <dcterms:modified xsi:type="dcterms:W3CDTF">2020-06-17T02:48:00Z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TC102742549990</vt:lpwstr>
  </property>
</Properties>
</file>